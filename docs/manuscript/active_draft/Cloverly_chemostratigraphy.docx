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6F91" w14:textId="5212C0A7" w:rsidR="006B19FC" w:rsidRPr="00A67D4F" w:rsidRDefault="00564D98" w:rsidP="006B19FC">
      <w:pPr>
        <w:pStyle w:val="MDPI11articletype"/>
      </w:pPr>
      <w:r>
        <w:t>Article</w:t>
      </w:r>
    </w:p>
    <w:p w14:paraId="1E12D5FC" w14:textId="53908465" w:rsidR="006B19FC" w:rsidRPr="00A67D4F" w:rsidRDefault="00564D98" w:rsidP="006B19FC">
      <w:pPr>
        <w:pStyle w:val="MDPI12title"/>
      </w:pPr>
      <w:r>
        <w:t>Carbon Isotope Stratigraphy of the mid-Cretaceous Cloverly Formation, Wyoming</w:t>
      </w:r>
    </w:p>
    <w:p w14:paraId="53A7E2E3" w14:textId="3C40B0C1" w:rsidR="00595DB3" w:rsidRPr="00564D98" w:rsidRDefault="00564D98" w:rsidP="006B19FC">
      <w:pPr>
        <w:pStyle w:val="MDPI13authornames"/>
      </w:pPr>
      <w:r>
        <w:t>Matthew</w:t>
      </w:r>
      <w:r w:rsidR="006B19FC" w:rsidRPr="00A67D4F">
        <w:t xml:space="preserve"> </w:t>
      </w:r>
      <w:r>
        <w:t>Allen</w:t>
      </w:r>
      <w:r w:rsidR="006B19FC" w:rsidRPr="00A67D4F">
        <w:t xml:space="preserve"> </w:t>
      </w:r>
      <w:r w:rsidR="006B19FC" w:rsidRPr="00A67D4F">
        <w:rPr>
          <w:vertAlign w:val="superscript"/>
        </w:rPr>
        <w:t>1</w:t>
      </w:r>
      <w:r w:rsidR="006B19FC" w:rsidRPr="00A67D4F">
        <w:t xml:space="preserve">, </w:t>
      </w:r>
      <w:r>
        <w:t>Jack Fekete</w:t>
      </w:r>
      <w:r w:rsidR="006B19FC" w:rsidRPr="00A67D4F">
        <w:t xml:space="preserve"> </w:t>
      </w:r>
      <w:r w:rsidR="006B19FC" w:rsidRPr="00A67D4F">
        <w:rPr>
          <w:vertAlign w:val="superscript"/>
        </w:rPr>
        <w:t>2</w:t>
      </w:r>
      <w:r>
        <w:t>, Queen</w:t>
      </w:r>
      <w:r w:rsidR="006B19FC" w:rsidRPr="00A67D4F">
        <w:t xml:space="preserve"> </w:t>
      </w:r>
      <w:r>
        <w:t>Kalu</w:t>
      </w:r>
      <w:r w:rsidR="006B19FC" w:rsidRPr="00A67D4F">
        <w:t xml:space="preserve"> </w:t>
      </w:r>
      <w:r>
        <w:rPr>
          <w:vertAlign w:val="superscript"/>
        </w:rPr>
        <w:t>3</w:t>
      </w:r>
      <w:r>
        <w:t>, Marina</w:t>
      </w:r>
      <w:r w:rsidRPr="00A67D4F">
        <w:t xml:space="preserve"> </w:t>
      </w:r>
      <w:r>
        <w:t xml:space="preserve">Suarez </w:t>
      </w:r>
      <w:r>
        <w:rPr>
          <w:vertAlign w:val="superscript"/>
        </w:rPr>
        <w:t>4</w:t>
      </w:r>
      <w:r>
        <w:t>, Celina Suarez</w:t>
      </w:r>
      <w:r w:rsidRPr="00A67D4F">
        <w:t xml:space="preserve"> </w:t>
      </w:r>
      <w:r>
        <w:rPr>
          <w:vertAlign w:val="superscript"/>
        </w:rPr>
        <w:t>5</w:t>
      </w:r>
      <w:r>
        <w:t>, Glenn Sharman</w:t>
      </w:r>
      <w:r w:rsidRPr="00A67D4F">
        <w:t xml:space="preserve"> </w:t>
      </w:r>
      <w:r>
        <w:rPr>
          <w:vertAlign w:val="superscript"/>
        </w:rPr>
        <w:t xml:space="preserve">6 </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595DB3" w:rsidRPr="00A67D4F" w14:paraId="4992D8F5" w14:textId="77777777" w:rsidTr="000D20E3">
        <w:tc>
          <w:tcPr>
            <w:tcW w:w="2410" w:type="dxa"/>
          </w:tcPr>
          <w:p w14:paraId="6AB7FD19" w14:textId="77777777" w:rsidR="00595DB3" w:rsidRPr="00A67D4F" w:rsidRDefault="00595DB3" w:rsidP="000D20E3">
            <w:pPr>
              <w:pStyle w:val="MDPI15academiceditor"/>
              <w:spacing w:before="0" w:after="120"/>
            </w:pPr>
            <w:r w:rsidRPr="00A67D4F">
              <w:t xml:space="preserve">Academic Editor: </w:t>
            </w:r>
            <w:proofErr w:type="spellStart"/>
            <w:r w:rsidRPr="00A67D4F">
              <w:t>Firstname</w:t>
            </w:r>
            <w:proofErr w:type="spellEnd"/>
            <w:r w:rsidRPr="00A67D4F">
              <w:t xml:space="preserve"> Lastname</w:t>
            </w:r>
          </w:p>
          <w:p w14:paraId="2F7591BB" w14:textId="77777777" w:rsidR="00595DB3" w:rsidRPr="00A67D4F" w:rsidRDefault="00595DB3" w:rsidP="000D20E3">
            <w:pPr>
              <w:pStyle w:val="MDPI14history"/>
              <w:spacing w:before="120"/>
            </w:pPr>
            <w:r w:rsidRPr="00A67D4F">
              <w:t>Received: date</w:t>
            </w:r>
          </w:p>
          <w:p w14:paraId="4C64911E" w14:textId="77777777" w:rsidR="00595DB3" w:rsidRPr="00A67D4F" w:rsidRDefault="00595DB3" w:rsidP="000D20E3">
            <w:pPr>
              <w:pStyle w:val="MDPI14history"/>
            </w:pPr>
            <w:r w:rsidRPr="00A67D4F">
              <w:t>Revised: date</w:t>
            </w:r>
          </w:p>
          <w:p w14:paraId="4920121A" w14:textId="77777777" w:rsidR="00595DB3" w:rsidRPr="00A67D4F" w:rsidRDefault="00595DB3" w:rsidP="000D20E3">
            <w:pPr>
              <w:pStyle w:val="MDPI14history"/>
            </w:pPr>
            <w:r w:rsidRPr="00A67D4F">
              <w:t>Accepted: date</w:t>
            </w:r>
          </w:p>
          <w:p w14:paraId="6E633FFE" w14:textId="77777777" w:rsidR="00595DB3" w:rsidRPr="00A67D4F" w:rsidRDefault="00595DB3" w:rsidP="000D20E3">
            <w:pPr>
              <w:pStyle w:val="MDPI14history"/>
              <w:spacing w:after="120"/>
            </w:pPr>
            <w:r w:rsidRPr="00A67D4F">
              <w:t>Published: date</w:t>
            </w:r>
          </w:p>
          <w:p w14:paraId="709AD73A" w14:textId="77777777" w:rsidR="00595DB3" w:rsidRPr="00A67D4F" w:rsidRDefault="00595DB3" w:rsidP="000D20E3">
            <w:pPr>
              <w:pStyle w:val="MDPI61citation"/>
              <w:rPr>
                <w:lang w:bidi="en-US"/>
              </w:rPr>
            </w:pPr>
            <w:r w:rsidRPr="00A67D4F">
              <w:rPr>
                <w:b/>
                <w:lang w:bidi="en-US"/>
              </w:rPr>
              <w:t xml:space="preserve">Citation: </w:t>
            </w:r>
            <w:r w:rsidRPr="00A67D4F">
              <w:rPr>
                <w:lang w:bidi="en-US"/>
              </w:rPr>
              <w:t>To be added by editorial staff during production.</w:t>
            </w:r>
          </w:p>
          <w:p w14:paraId="7F3FB1BF" w14:textId="77777777" w:rsidR="00595DB3" w:rsidRPr="00A67D4F" w:rsidRDefault="00595DB3" w:rsidP="000D20E3">
            <w:pPr>
              <w:pStyle w:val="MDPI72copyright"/>
              <w:rPr>
                <w:rFonts w:eastAsia="DengXian"/>
                <w:noProof w:val="0"/>
                <w:lang w:val="en-US" w:bidi="en-US"/>
              </w:rPr>
            </w:pPr>
            <w:r w:rsidRPr="00A67D4F">
              <w:rPr>
                <w:rFonts w:eastAsia="DengXian"/>
                <w:b/>
                <w:noProof w:val="0"/>
                <w:lang w:val="en-US" w:bidi="en-US"/>
              </w:rPr>
              <w:t>Copyright:</w:t>
            </w:r>
            <w:r w:rsidRPr="00A67D4F">
              <w:rPr>
                <w:rFonts w:eastAsia="DengXian"/>
                <w:noProof w:val="0"/>
                <w:lang w:val="en-US" w:bidi="en-US"/>
              </w:rPr>
              <w:t xml:space="preserve"> © 2025 by the authors. Submitted for possible open access publication under the terms and conditions of the Creative Commons Attribution (CC BY) license (https://creativecommons.org/licenses/by/4.0/).</w:t>
            </w:r>
          </w:p>
        </w:tc>
      </w:tr>
    </w:tbl>
    <w:p w14:paraId="5E6C6D83" w14:textId="329F1236" w:rsidR="00564D98" w:rsidRPr="00A67D4F" w:rsidRDefault="00564D98" w:rsidP="00564D98">
      <w:pPr>
        <w:pStyle w:val="MDPI16affiliation"/>
      </w:pPr>
      <w:r w:rsidRPr="00A67D4F">
        <w:rPr>
          <w:vertAlign w:val="superscript"/>
        </w:rPr>
        <w:t>1</w:t>
      </w:r>
      <w:r w:rsidRPr="00A67D4F">
        <w:tab/>
      </w:r>
      <w:r w:rsidRPr="00564D98">
        <w:t xml:space="preserve">Department of Earth and Environmental Sciences, University of </w:t>
      </w:r>
      <w:r>
        <w:t>Michigan, Ann Arbor, MI</w:t>
      </w:r>
      <w:r>
        <w:t xml:space="preserve">; </w:t>
      </w:r>
      <w:r>
        <w:t>mattall@umich.edu</w:t>
      </w:r>
    </w:p>
    <w:p w14:paraId="00B2278A" w14:textId="77777777" w:rsidR="00564D98" w:rsidRDefault="00564D98" w:rsidP="00564D98">
      <w:pPr>
        <w:pStyle w:val="MDPI16affiliation"/>
      </w:pPr>
      <w:r w:rsidRPr="00A67D4F">
        <w:rPr>
          <w:vertAlign w:val="superscript"/>
        </w:rPr>
        <w:t>2</w:t>
      </w:r>
      <w:r w:rsidRPr="00A67D4F">
        <w:tab/>
      </w:r>
      <w:r>
        <w:t>???</w:t>
      </w:r>
    </w:p>
    <w:p w14:paraId="4DA390A7" w14:textId="743F5B48" w:rsidR="00564D98" w:rsidRDefault="00564D98" w:rsidP="00564D98">
      <w:pPr>
        <w:pStyle w:val="MDPI16affiliation"/>
      </w:pPr>
      <w:r>
        <w:rPr>
          <w:vertAlign w:val="superscript"/>
        </w:rPr>
        <w:t>3</w:t>
      </w:r>
      <w:r w:rsidRPr="00A67D4F">
        <w:tab/>
      </w:r>
      <w:r w:rsidRPr="00564D98">
        <w:t>Department of Geology and Geophysics, Texas A&amp;M University, College Station, TX, USA</w:t>
      </w:r>
      <w:r>
        <w:t>; (Queen’s email address)</w:t>
      </w:r>
    </w:p>
    <w:p w14:paraId="2353F01D" w14:textId="66BD00C4" w:rsidR="00564D98" w:rsidRPr="00A67D4F" w:rsidRDefault="00564D98" w:rsidP="00564D98">
      <w:pPr>
        <w:pStyle w:val="MDPI16affiliation"/>
      </w:pPr>
      <w:r>
        <w:rPr>
          <w:vertAlign w:val="superscript"/>
        </w:rPr>
        <w:t>4</w:t>
      </w:r>
      <w:r w:rsidRPr="00A67D4F">
        <w:tab/>
      </w:r>
      <w:r w:rsidRPr="00564D98">
        <w:t>Department of Geology and Geophysics, Texas A&amp;M University, College Station, TX, USA</w:t>
      </w:r>
      <w:r>
        <w:t>; (</w:t>
      </w:r>
      <w:r>
        <w:t>Marina</w:t>
      </w:r>
      <w:r>
        <w:t>n’s email address)</w:t>
      </w:r>
    </w:p>
    <w:p w14:paraId="68A636FE" w14:textId="37829C53" w:rsidR="00564D98" w:rsidRDefault="00564D98" w:rsidP="00564D98">
      <w:pPr>
        <w:pStyle w:val="MDPI16affiliation"/>
      </w:pPr>
      <w:r>
        <w:rPr>
          <w:vertAlign w:val="superscript"/>
        </w:rPr>
        <w:t>5</w:t>
      </w:r>
      <w:r w:rsidRPr="00A67D4F">
        <w:tab/>
      </w:r>
      <w:r w:rsidRPr="00564D98">
        <w:t>Department of Geosciences, University of Arkansas, Fayetteville, AR, USA</w:t>
      </w:r>
      <w:r>
        <w:t>; (</w:t>
      </w:r>
      <w:r>
        <w:t>Celina</w:t>
      </w:r>
      <w:r>
        <w:t>’s email address)</w:t>
      </w:r>
    </w:p>
    <w:p w14:paraId="1C2886DA" w14:textId="4760580A" w:rsidR="00564D98" w:rsidRPr="00A67D4F" w:rsidRDefault="00564D98" w:rsidP="00564D98">
      <w:pPr>
        <w:pStyle w:val="MDPI16affiliation"/>
      </w:pPr>
      <w:r>
        <w:rPr>
          <w:vertAlign w:val="superscript"/>
        </w:rPr>
        <w:t>6</w:t>
      </w:r>
      <w:r w:rsidRPr="00A67D4F">
        <w:tab/>
      </w:r>
      <w:r w:rsidRPr="00564D98">
        <w:t>Department of Geosciences, University of Arkansas, Fayetteville, AR, USA</w:t>
      </w:r>
      <w:r>
        <w:t>; (</w:t>
      </w:r>
      <w:r>
        <w:t>Glenn</w:t>
      </w:r>
      <w:r>
        <w:t>’s email address)</w:t>
      </w:r>
    </w:p>
    <w:p w14:paraId="31832751" w14:textId="77A6B3EF" w:rsidR="006B19FC" w:rsidRPr="00A67D4F" w:rsidRDefault="006B19FC" w:rsidP="006B19FC">
      <w:pPr>
        <w:pStyle w:val="MDPI16affiliation"/>
      </w:pPr>
      <w:r w:rsidRPr="00A67D4F">
        <w:rPr>
          <w:b/>
        </w:rPr>
        <w:t>*</w:t>
      </w:r>
      <w:r w:rsidRPr="00A67D4F">
        <w:tab/>
        <w:t xml:space="preserve">Correspondence: </w:t>
      </w:r>
      <w:r w:rsidR="00564D98">
        <w:t>mattall</w:t>
      </w:r>
      <w:r w:rsidRPr="00A67D4F">
        <w:t>@</w:t>
      </w:r>
      <w:r w:rsidR="00564D98">
        <w:t>umich.edu</w:t>
      </w:r>
    </w:p>
    <w:p w14:paraId="0F881C81" w14:textId="77777777" w:rsidR="00CB1681" w:rsidRPr="00CB1681" w:rsidRDefault="006B19FC" w:rsidP="00CB1681">
      <w:pPr>
        <w:pStyle w:val="MDPI17abstract"/>
        <w:jc w:val="left"/>
        <w:rPr>
          <w:b/>
        </w:rPr>
      </w:pPr>
      <w:r w:rsidRPr="00CB1681">
        <w:rPr>
          <w:b/>
        </w:rPr>
        <w:t>Abstract</w:t>
      </w:r>
    </w:p>
    <w:p w14:paraId="73BA3EAD" w14:textId="77777777" w:rsidR="006B19FC" w:rsidRPr="00A67D4F" w:rsidRDefault="006B19FC" w:rsidP="00CB1681">
      <w:pPr>
        <w:pStyle w:val="MDPI17abstract"/>
        <w:spacing w:before="0" w:after="0"/>
      </w:pPr>
      <w:r w:rsidRPr="00A67D4F">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CC1889" w:rsidRPr="00A67D4F">
        <w:t xml:space="preserve">; (2) Methods: briefly describe the main methods or treatments applied; (3) Results: summarize the </w:t>
      </w:r>
      <w:r w:rsidR="00B06E4B" w:rsidRPr="00A67D4F">
        <w:t>article</w:t>
      </w:r>
      <w:r w:rsidR="00B06E4B" w:rsidRPr="00A67D4F">
        <w:rPr>
          <w:rFonts w:hint="eastAsia"/>
        </w:rPr>
        <w:t>’</w:t>
      </w:r>
      <w:r w:rsidR="00B06E4B" w:rsidRPr="00A67D4F">
        <w:t>s</w:t>
      </w:r>
      <w:r w:rsidR="00CC1889" w:rsidRPr="00A67D4F">
        <w:t xml:space="preserve"> main findings; (4) Conclusions: indicate the main conclus</w:t>
      </w:r>
      <w:r w:rsidR="00DC05EF" w:rsidRPr="00A67D4F">
        <w:t>ions or interpretations. The ab</w:t>
      </w:r>
      <w:r w:rsidR="00CC1889" w:rsidRPr="00A67D4F">
        <w:t xml:space="preserve">stract should be an objective representation of the </w:t>
      </w:r>
      <w:proofErr w:type="gramStart"/>
      <w:r w:rsidR="00CC1889" w:rsidRPr="00A67D4F">
        <w:t>article</w:t>
      </w:r>
      <w:proofErr w:type="gramEnd"/>
      <w:r w:rsidR="00CC1889" w:rsidRPr="00A67D4F">
        <w:t xml:space="preserve"> and it must not contain results that are not presented and substantiated in the main text and should not exaggerate the main conclusions.</w:t>
      </w:r>
    </w:p>
    <w:p w14:paraId="4B036D6E" w14:textId="77777777" w:rsidR="006B19FC" w:rsidRPr="00A67D4F" w:rsidRDefault="006B19FC" w:rsidP="00992256">
      <w:pPr>
        <w:pStyle w:val="MDPI18keywords"/>
        <w:rPr>
          <w:szCs w:val="18"/>
        </w:rPr>
      </w:pPr>
      <w:r w:rsidRPr="00A67D4F">
        <w:rPr>
          <w:b/>
          <w:szCs w:val="18"/>
        </w:rPr>
        <w:t xml:space="preserve">Keywords: </w:t>
      </w:r>
      <w:r w:rsidRPr="00A67D4F">
        <w:rPr>
          <w:szCs w:val="18"/>
        </w:rPr>
        <w:t xml:space="preserve">keyword 1; keyword 2; keyword 3 (List three to ten pertinent keywords </w:t>
      </w:r>
      <w:r w:rsidR="00EB7285" w:rsidRPr="00A67D4F">
        <w:rPr>
          <w:szCs w:val="18"/>
        </w:rPr>
        <w:t xml:space="preserve">specific to the article yet </w:t>
      </w:r>
      <w:r w:rsidRPr="00A67D4F">
        <w:rPr>
          <w:szCs w:val="18"/>
        </w:rPr>
        <w:t>reasonably common within the subject discipline.)</w:t>
      </w:r>
    </w:p>
    <w:p w14:paraId="5D89F518" w14:textId="77777777" w:rsidR="006B19FC" w:rsidRPr="00A67D4F" w:rsidRDefault="006B19FC" w:rsidP="00992256">
      <w:pPr>
        <w:pStyle w:val="MDPI19line"/>
      </w:pPr>
    </w:p>
    <w:p w14:paraId="21EB6A0F" w14:textId="77777777" w:rsidR="006B19FC" w:rsidRPr="00A67D4F" w:rsidRDefault="006B19FC" w:rsidP="00992256">
      <w:pPr>
        <w:pStyle w:val="MDPI21heading1"/>
      </w:pPr>
      <w:r w:rsidRPr="00A67D4F">
        <w:t>1. Introduction</w:t>
      </w:r>
    </w:p>
    <w:p w14:paraId="6C65CFB0" w14:textId="77777777" w:rsidR="00700E52" w:rsidRDefault="00700E52" w:rsidP="00700E52">
      <w:pPr>
        <w:pStyle w:val="MDPI31text"/>
        <w:ind w:left="0" w:firstLine="0"/>
      </w:pPr>
    </w:p>
    <w:p w14:paraId="5F508901" w14:textId="665BD777" w:rsidR="006B19FC" w:rsidRDefault="006B19FC" w:rsidP="00992256">
      <w:pPr>
        <w:pStyle w:val="MDPI31text"/>
      </w:pPr>
      <w:r w:rsidRPr="00A67D4F">
        <w:t xml:space="preserve">The introduction should briefly place the study in a broad context and highlight why it is important. It should define the purpose of the work and its significance. The current state </w:t>
      </w:r>
      <w:r w:rsidR="00CC1889" w:rsidRPr="00A67D4F">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DC05EF" w:rsidRPr="00A67D4F">
        <w:t xml:space="preserve"> scientists outside your </w:t>
      </w:r>
      <w:proofErr w:type="gramStart"/>
      <w:r w:rsidR="00DC05EF" w:rsidRPr="00A67D4F">
        <w:t>partic</w:t>
      </w:r>
      <w:r w:rsidR="00CC1889" w:rsidRPr="00A67D4F">
        <w:t>ular field</w:t>
      </w:r>
      <w:proofErr w:type="gramEnd"/>
      <w:r w:rsidR="00CC1889" w:rsidRPr="00A67D4F">
        <w:t xml:space="preserve"> of research. References should be numbere</w:t>
      </w:r>
      <w:r w:rsidR="00DC05EF" w:rsidRPr="00A67D4F">
        <w:t>d in order of appearance and in</w:t>
      </w:r>
      <w:r w:rsidR="00CC1889" w:rsidRPr="00A67D4F">
        <w:t xml:space="preserve">dicated by a numeral or numerals in square brackets—e.g., </w:t>
      </w:r>
      <w:r w:rsidRPr="00A67D4F">
        <w:t>[1] or [2,3], or [4–6]. See the end of the document for further details on references.</w:t>
      </w:r>
    </w:p>
    <w:p w14:paraId="14EEDB39" w14:textId="77777777" w:rsidR="00700E52" w:rsidRDefault="00700E52" w:rsidP="00992256">
      <w:pPr>
        <w:pStyle w:val="MDPI31text"/>
        <w:rPr>
          <w:i/>
          <w:iCs/>
        </w:rPr>
      </w:pPr>
    </w:p>
    <w:p w14:paraId="1F72AECA" w14:textId="77777777" w:rsidR="00700E52" w:rsidRPr="003C3819" w:rsidRDefault="00700E52" w:rsidP="00700E52">
      <w:pPr>
        <w:ind w:firstLine="720"/>
        <w:rPr>
          <w:rFonts w:ascii="Times New Roman" w:hAnsi="Times New Roman"/>
          <w:i/>
          <w:iCs/>
          <w:sz w:val="22"/>
          <w:szCs w:val="22"/>
        </w:rPr>
      </w:pPr>
      <w:r w:rsidRPr="003C3819">
        <w:rPr>
          <w:rFonts w:ascii="Times New Roman" w:hAnsi="Times New Roman"/>
          <w:i/>
          <w:iCs/>
          <w:sz w:val="22"/>
          <w:szCs w:val="22"/>
        </w:rPr>
        <w:t>** Why care? **</w:t>
      </w:r>
    </w:p>
    <w:p w14:paraId="0DA83A40" w14:textId="77777777" w:rsidR="00700E52" w:rsidRPr="003C3819" w:rsidRDefault="00700E52" w:rsidP="00700E52">
      <w:pPr>
        <w:ind w:firstLine="720"/>
        <w:rPr>
          <w:rFonts w:ascii="Times New Roman" w:hAnsi="Times New Roman"/>
          <w:sz w:val="22"/>
          <w:szCs w:val="22"/>
        </w:rPr>
      </w:pPr>
      <w:r w:rsidRPr="003C3819">
        <w:rPr>
          <w:rFonts w:ascii="Times New Roman" w:hAnsi="Times New Roman"/>
          <w:sz w:val="22"/>
          <w:szCs w:val="22"/>
        </w:rPr>
        <w:t xml:space="preserve">The mid-Cretaceous (Aptian-Turonian) was a time of extreme and dynamic climatic conditions and </w:t>
      </w:r>
      <w:commentRangeStart w:id="0"/>
      <w:r w:rsidRPr="003C3819">
        <w:rPr>
          <w:rFonts w:ascii="Times New Roman" w:hAnsi="Times New Roman"/>
          <w:sz w:val="22"/>
          <w:szCs w:val="22"/>
        </w:rPr>
        <w:t xml:space="preserve">major terrestrial biotic turnovers </w:t>
      </w:r>
      <w:commentRangeEnd w:id="0"/>
      <w:r>
        <w:rPr>
          <w:rStyle w:val="CommentReference"/>
        </w:rPr>
        <w:commentReference w:id="0"/>
      </w:r>
      <w:r w:rsidRPr="003C3819">
        <w:rPr>
          <w:rFonts w:ascii="Times New Roman" w:hAnsi="Times New Roman"/>
          <w:sz w:val="22"/>
          <w:szCs w:val="22"/>
        </w:rPr>
        <w:t xml:space="preserve">on the North American continent </w:t>
      </w:r>
      <w:r w:rsidRPr="003C3819">
        <w:rPr>
          <w:rFonts w:ascii="Times New Roman" w:hAnsi="Times New Roman"/>
          <w:sz w:val="22"/>
          <w:szCs w:val="22"/>
        </w:rPr>
        <w:lastRenderedPageBreak/>
        <w:fldChar w:fldCharType="begin">
          <w:fldData xml:space="preserve">PEVuZE5vdGU+PENpdGU+PEF1dGhvcj5DaWZlbGxpPC9BdXRob3I+PFllYXI+MTk5OTwvWWVhcj48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</w:fldData>
        </w:fldChar>
      </w:r>
      <w:r w:rsidRPr="003C3819">
        <w:rPr>
          <w:rFonts w:ascii="Times New Roman" w:hAnsi="Times New Roman"/>
          <w:sz w:val="22"/>
          <w:szCs w:val="22"/>
        </w:rPr>
        <w:instrText xml:space="preserve"> ADDIN EN.CITE </w:instrText>
      </w:r>
      <w:r w:rsidRPr="003C3819">
        <w:rPr>
          <w:rFonts w:ascii="Times New Roman" w:hAnsi="Times New Roman"/>
          <w:sz w:val="22"/>
          <w:szCs w:val="22"/>
        </w:rPr>
        <w:fldChar w:fldCharType="begin">
          <w:fldData xml:space="preserve">PEVuZE5vdGU+PENpdGU+PEF1dGhvcj5DaWZlbGxpPC9BdXRob3I+PFllYXI+MTk5OTwvWWVhcj48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</w:fldData>
        </w:fldChar>
      </w:r>
      <w:r w:rsidRPr="003C3819">
        <w:rPr>
          <w:rFonts w:ascii="Times New Roman" w:hAnsi="Times New Roman"/>
          <w:sz w:val="22"/>
          <w:szCs w:val="22"/>
        </w:rPr>
        <w:instrText xml:space="preserve"> ADDIN EN.CITE.DATA </w:instrText>
      </w:r>
      <w:r w:rsidRPr="003C3819">
        <w:rPr>
          <w:rFonts w:ascii="Times New Roman" w:hAnsi="Times New Roman"/>
          <w:sz w:val="22"/>
          <w:szCs w:val="22"/>
        </w:rPr>
      </w:r>
      <w:r w:rsidRPr="003C3819">
        <w:rPr>
          <w:rFonts w:ascii="Times New Roman" w:hAnsi="Times New Roman"/>
          <w:sz w:val="22"/>
          <w:szCs w:val="22"/>
        </w:rPr>
        <w:fldChar w:fldCharType="end"/>
      </w:r>
      <w:r w:rsidRPr="003C3819">
        <w:rPr>
          <w:rFonts w:ascii="Times New Roman" w:hAnsi="Times New Roman"/>
          <w:sz w:val="22"/>
          <w:szCs w:val="22"/>
        </w:rPr>
      </w:r>
      <w:r w:rsidRPr="003C3819">
        <w:rPr>
          <w:rFonts w:ascii="Times New Roman" w:hAnsi="Times New Roman"/>
          <w:sz w:val="22"/>
          <w:szCs w:val="22"/>
        </w:rPr>
        <w:fldChar w:fldCharType="separate"/>
      </w:r>
      <w:r w:rsidRPr="003C3819">
        <w:rPr>
          <w:rFonts w:ascii="Times New Roman" w:hAnsi="Times New Roman"/>
          <w:noProof/>
          <w:sz w:val="22"/>
          <w:szCs w:val="22"/>
        </w:rPr>
        <w:t>(Cifelli et al., 1999; Cifelli et al., 1997; Harper et al., 2021; Jones et al., 2022; Ludvigson et al., 2010; Rodríguez-López et al., 2016)</w:t>
      </w:r>
      <w:r w:rsidRPr="003C3819">
        <w:rPr>
          <w:rFonts w:ascii="Times New Roman" w:hAnsi="Times New Roman"/>
          <w:sz w:val="22"/>
          <w:szCs w:val="22"/>
        </w:rPr>
        <w:fldChar w:fldCharType="end"/>
      </w:r>
      <w:r w:rsidRPr="003C3819">
        <w:rPr>
          <w:rFonts w:ascii="Times New Roman" w:hAnsi="Times New Roman"/>
          <w:sz w:val="22"/>
          <w:szCs w:val="22"/>
        </w:rPr>
        <w:t>. North American mid-Cretaceous terrestrial biotas are known from deposits in the Western Interior Basin (WIB)</w:t>
      </w:r>
      <w:commentRangeStart w:id="1"/>
      <w:r w:rsidRPr="003C3819">
        <w:rPr>
          <w:rFonts w:ascii="Times New Roman" w:hAnsi="Times New Roman"/>
          <w:sz w:val="22"/>
          <w:szCs w:val="22"/>
        </w:rPr>
        <w:t>,</w:t>
      </w:r>
      <w:commentRangeEnd w:id="1"/>
      <w:r>
        <w:rPr>
          <w:rStyle w:val="CommentReference"/>
        </w:rPr>
        <w:commentReference w:id="1"/>
      </w:r>
      <w:r w:rsidRPr="003C3819">
        <w:rPr>
          <w:rFonts w:ascii="Times New Roman" w:hAnsi="Times New Roman"/>
          <w:sz w:val="22"/>
          <w:szCs w:val="22"/>
        </w:rPr>
        <w:t xml:space="preserve"> primarily the Cedar Mountain Formation of Utah, the Antlers Formation of Oklahoma and Texas, and the Cloverly Formation of Wyoming and Montana </w:t>
      </w:r>
      <w:r w:rsidRPr="003C3819">
        <w:rPr>
          <w:rFonts w:ascii="Times New Roman" w:hAnsi="Times New Roman"/>
          <w:sz w:val="22"/>
          <w:szCs w:val="22"/>
        </w:rPr>
        <w:fldChar w:fldCharType="begin">
          <w:fldData xml:space="preserve">PEVuZE5vdGU+PENpdGU+PEF1dGhvcj5UdWNrZXI8L0F1dGhvcj48WWVhcj4yMDIwPC9ZZWFyPjxS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==
</w:fldData>
        </w:fldChar>
      </w:r>
      <w:r w:rsidRPr="003C3819">
        <w:rPr>
          <w:rFonts w:ascii="Times New Roman" w:hAnsi="Times New Roman"/>
          <w:sz w:val="22"/>
          <w:szCs w:val="22"/>
        </w:rPr>
        <w:instrText xml:space="preserve"> ADDIN EN.CITE </w:instrText>
      </w:r>
      <w:r w:rsidRPr="003C3819">
        <w:rPr>
          <w:rFonts w:ascii="Times New Roman" w:hAnsi="Times New Roman"/>
          <w:sz w:val="22"/>
          <w:szCs w:val="22"/>
        </w:rPr>
        <w:fldChar w:fldCharType="begin">
          <w:fldData xml:space="preserve">PEVuZE5vdGU+PENpdGU+PEF1dGhvcj5UdWNrZXI8L0F1dGhvcj48WWVhcj4yMDIwPC9ZZWFyPjxS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==
</w:fldData>
        </w:fldChar>
      </w:r>
      <w:r w:rsidRPr="003C3819">
        <w:rPr>
          <w:rFonts w:ascii="Times New Roman" w:hAnsi="Times New Roman"/>
          <w:sz w:val="22"/>
          <w:szCs w:val="22"/>
        </w:rPr>
        <w:instrText xml:space="preserve"> ADDIN EN.CITE.DATA </w:instrText>
      </w:r>
      <w:r w:rsidRPr="003C3819">
        <w:rPr>
          <w:rFonts w:ascii="Times New Roman" w:hAnsi="Times New Roman"/>
          <w:sz w:val="22"/>
          <w:szCs w:val="22"/>
        </w:rPr>
      </w:r>
      <w:r w:rsidRPr="003C3819">
        <w:rPr>
          <w:rFonts w:ascii="Times New Roman" w:hAnsi="Times New Roman"/>
          <w:sz w:val="22"/>
          <w:szCs w:val="22"/>
        </w:rPr>
        <w:fldChar w:fldCharType="end"/>
      </w:r>
      <w:r w:rsidRPr="003C3819">
        <w:rPr>
          <w:rFonts w:ascii="Times New Roman" w:hAnsi="Times New Roman"/>
          <w:sz w:val="22"/>
          <w:szCs w:val="22"/>
        </w:rPr>
      </w:r>
      <w:r w:rsidRPr="003C3819">
        <w:rPr>
          <w:rFonts w:ascii="Times New Roman" w:hAnsi="Times New Roman"/>
          <w:sz w:val="22"/>
          <w:szCs w:val="22"/>
        </w:rPr>
        <w:fldChar w:fldCharType="separate"/>
      </w:r>
      <w:r w:rsidRPr="003C3819">
        <w:rPr>
          <w:rFonts w:ascii="Times New Roman" w:hAnsi="Times New Roman"/>
          <w:noProof/>
          <w:sz w:val="22"/>
          <w:szCs w:val="22"/>
        </w:rPr>
        <w:t>(Andrzejewski &amp; Tabor, 2020; Cifelli et al., 1997; Oreska et al., 2013; M. B. Suarez et al., 2021; Tucker et al., 2020)</w:t>
      </w:r>
      <w:r w:rsidRPr="003C3819">
        <w:rPr>
          <w:rFonts w:ascii="Times New Roman" w:hAnsi="Times New Roman"/>
          <w:sz w:val="22"/>
          <w:szCs w:val="22"/>
        </w:rPr>
        <w:fldChar w:fldCharType="end"/>
      </w:r>
      <w:r w:rsidRPr="003C3819">
        <w:rPr>
          <w:rStyle w:val="CommentReference"/>
          <w:rFonts w:ascii="Times New Roman" w:hAnsi="Times New Roman"/>
          <w:sz w:val="22"/>
          <w:szCs w:val="22"/>
        </w:rPr>
        <w:t>.</w:t>
      </w:r>
      <w:r w:rsidRPr="003C3819">
        <w:rPr>
          <w:rFonts w:ascii="Times New Roman" w:hAnsi="Times New Roman"/>
          <w:sz w:val="22"/>
          <w:szCs w:val="22"/>
        </w:rPr>
        <w:t xml:space="preserve"> Although the Cedar Mountain Formation is well exposed and </w:t>
      </w:r>
      <w:commentRangeStart w:id="2"/>
      <w:r w:rsidRPr="003C3819">
        <w:rPr>
          <w:rFonts w:ascii="Times New Roman" w:hAnsi="Times New Roman"/>
          <w:sz w:val="22"/>
          <w:szCs w:val="22"/>
        </w:rPr>
        <w:t>has produced abundant mid-Cretaceous vertebrates</w:t>
      </w:r>
      <w:commentRangeEnd w:id="2"/>
      <w:r>
        <w:rPr>
          <w:rStyle w:val="CommentReference"/>
        </w:rPr>
        <w:commentReference w:id="2"/>
      </w:r>
      <w:r w:rsidRPr="003C3819">
        <w:rPr>
          <w:rFonts w:ascii="Times New Roman" w:hAnsi="Times New Roman"/>
          <w:sz w:val="22"/>
          <w:szCs w:val="22"/>
        </w:rPr>
        <w:t xml:space="preserve">, relatively few of these fossils are from the Aptian-Albian interval of the formation </w:t>
      </w:r>
      <w:r w:rsidRPr="003C3819">
        <w:rPr>
          <w:rFonts w:ascii="Times New Roman" w:hAnsi="Times New Roman"/>
          <w:sz w:val="22"/>
          <w:szCs w:val="22"/>
        </w:rPr>
        <w:fldChar w:fldCharType="begin"/>
      </w:r>
      <w:r w:rsidRPr="003C3819">
        <w:rPr>
          <w:rFonts w:ascii="Times New Roman" w:hAnsi="Times New Roman"/>
          <w:sz w:val="22"/>
          <w:szCs w:val="22"/>
        </w:rPr>
        <w:instrText xml:space="preserve"> ADDIN EN.CITE &lt;EndNote&gt;&lt;Cite&gt;&lt;Author&gt;Kirkland&lt;/Author&gt;&lt;Year&gt;1999&lt;/Year&gt;&lt;RecNum&gt;510&lt;/RecNum&gt;&lt;DisplayText&gt;(Kirkland et al., 1999)&lt;/DisplayText&gt;&lt;record&gt;&lt;rec-number&gt;510&lt;/rec-number&gt;&lt;foreign-keys&gt;&lt;key app="EN" db-id="v2a25rarwdz5xpev0appfex7tf92eztr5rsv" timestamp="1713196237"&gt;510&lt;/key&gt;&lt;/foreign-keys&gt;&lt;ref-type name="Book Section"&gt;5&lt;/ref-type&gt;&lt;contributors&gt;&lt;authors&gt;&lt;author&gt;Kirkland, J. I.&lt;/author&gt;&lt;author&gt;Cifelli, R. L.&lt;/author&gt;&lt;author&gt;Brooks ,B.B.&lt;/author&gt;&lt;author&gt;Burge, D. L. &lt;/author&gt;&lt;author&gt;DeCourten, F. L. &lt;/author&gt;&lt;author&gt;Eaton, J. G&lt;/author&gt;&lt;author&gt;Parrish, J. M.&lt;/author&gt;&lt;author&gt;Gillette, D. D. &lt;/author&gt;&lt;/authors&gt;&lt;/contributors&gt;&lt;titles&gt;&lt;title&gt;Distribution of vertebrate faunas in the Cedar Mountain Formation, east-central Utah.&lt;/title&gt;&lt;secondary-title&gt;Vertebrate paleontology in Utah &lt;/secondary-title&gt;&lt;/titles&gt;&lt;volume&gt;1&lt;/volume&gt;&lt;dates&gt;&lt;year&gt;1999&lt;/year&gt;&lt;/dates&gt;&lt;urls&gt;&lt;/urls&gt;&lt;/record&gt;&lt;/Cite&gt;&lt;/EndNote&gt;</w:instrText>
      </w:r>
      <w:r w:rsidRPr="003C3819">
        <w:rPr>
          <w:rFonts w:ascii="Times New Roman" w:hAnsi="Times New Roman"/>
          <w:sz w:val="22"/>
          <w:szCs w:val="22"/>
        </w:rPr>
        <w:fldChar w:fldCharType="separate"/>
      </w:r>
      <w:r w:rsidRPr="003C3819">
        <w:rPr>
          <w:rFonts w:ascii="Times New Roman" w:hAnsi="Times New Roman"/>
          <w:noProof/>
          <w:sz w:val="22"/>
          <w:szCs w:val="22"/>
        </w:rPr>
        <w:t>(Kirkland et al., 1999)</w:t>
      </w:r>
      <w:r w:rsidRPr="003C3819">
        <w:rPr>
          <w:rFonts w:ascii="Times New Roman" w:hAnsi="Times New Roman"/>
          <w:sz w:val="22"/>
          <w:szCs w:val="22"/>
        </w:rPr>
        <w:fldChar w:fldCharType="end"/>
      </w:r>
      <w:r w:rsidRPr="003C3819">
        <w:rPr>
          <w:rFonts w:ascii="Times New Roman" w:hAnsi="Times New Roman"/>
          <w:sz w:val="22"/>
          <w:szCs w:val="22"/>
        </w:rPr>
        <w:t xml:space="preserve">. The Antlers Formation is considered latest Aptian to earliest Albian in age and has produced an abundant vertebrate fauna. However, the Antlers Formation is poorly exposed at the surface, so establishing a high-resolution chronostratigraphic framework </w:t>
      </w:r>
      <w:r>
        <w:rPr>
          <w:rFonts w:ascii="Times New Roman" w:hAnsi="Times New Roman"/>
          <w:sz w:val="22"/>
          <w:szCs w:val="22"/>
        </w:rPr>
        <w:t>has proven challenging</w:t>
      </w:r>
      <w:r w:rsidRPr="003C3819">
        <w:rPr>
          <w:rFonts w:ascii="Times New Roman" w:hAnsi="Times New Roman"/>
          <w:sz w:val="22"/>
          <w:szCs w:val="22"/>
        </w:rPr>
        <w:t xml:space="preserve">. In contrast, the Cloverly has yielded one of the </w:t>
      </w:r>
      <w:commentRangeStart w:id="3"/>
      <w:r w:rsidRPr="003C3819">
        <w:rPr>
          <w:rFonts w:ascii="Times New Roman" w:hAnsi="Times New Roman"/>
          <w:sz w:val="22"/>
          <w:szCs w:val="22"/>
        </w:rPr>
        <w:t xml:space="preserve">world’s most prolific Aptian-Albian terrestrial vertebrate faunas </w:t>
      </w:r>
      <w:commentRangeEnd w:id="3"/>
      <w:r>
        <w:rPr>
          <w:rStyle w:val="CommentReference"/>
        </w:rPr>
        <w:commentReference w:id="3"/>
      </w:r>
      <w:r w:rsidRPr="003C3819">
        <w:rPr>
          <w:rFonts w:ascii="Times New Roman" w:hAnsi="Times New Roman"/>
          <w:sz w:val="22"/>
          <w:szCs w:val="22"/>
        </w:rPr>
        <w:t xml:space="preserve">and is well exposed at the surface. Recent work has begun to reconstruct the Cloverly paleoenvironment using quantitative geochemical proxies (Kalu, 2023; </w:t>
      </w:r>
      <w:r>
        <w:rPr>
          <w:rFonts w:ascii="Times New Roman" w:hAnsi="Times New Roman"/>
          <w:sz w:val="22"/>
          <w:szCs w:val="22"/>
        </w:rPr>
        <w:t xml:space="preserve">Allen, 2024; </w:t>
      </w:r>
      <w:r w:rsidRPr="003C3819">
        <w:rPr>
          <w:rFonts w:ascii="Times New Roman" w:hAnsi="Times New Roman"/>
          <w:sz w:val="22"/>
          <w:szCs w:val="22"/>
        </w:rPr>
        <w:t>Allen</w:t>
      </w:r>
      <w:r>
        <w:rPr>
          <w:rFonts w:ascii="Times New Roman" w:hAnsi="Times New Roman"/>
          <w:sz w:val="22"/>
          <w:szCs w:val="22"/>
        </w:rPr>
        <w:t xml:space="preserve"> et al.</w:t>
      </w:r>
      <w:r w:rsidRPr="003C3819">
        <w:rPr>
          <w:rFonts w:ascii="Times New Roman" w:hAnsi="Times New Roman"/>
          <w:sz w:val="22"/>
          <w:szCs w:val="22"/>
        </w:rPr>
        <w:t xml:space="preserve">, in prep). Integrating paleontological and paleoclimate data from the Cloverly may help us </w:t>
      </w:r>
      <w:commentRangeStart w:id="4"/>
      <w:r w:rsidRPr="003C3819">
        <w:rPr>
          <w:rFonts w:ascii="Times New Roman" w:hAnsi="Times New Roman"/>
          <w:sz w:val="22"/>
          <w:szCs w:val="22"/>
        </w:rPr>
        <w:t xml:space="preserve">understand terrestrial ecosystems of the Early Cretaceous greenhouse world and how those ecosystems changed through time. </w:t>
      </w:r>
      <w:commentRangeEnd w:id="4"/>
      <w:r>
        <w:rPr>
          <w:rStyle w:val="CommentReference"/>
        </w:rPr>
        <w:commentReference w:id="4"/>
      </w:r>
    </w:p>
    <w:p w14:paraId="09CF6BF1" w14:textId="77777777" w:rsidR="00700E52" w:rsidRPr="003C3819" w:rsidRDefault="00700E52" w:rsidP="00700E52">
      <w:pPr>
        <w:ind w:firstLine="720"/>
        <w:rPr>
          <w:rFonts w:ascii="Times New Roman" w:hAnsi="Times New Roman"/>
          <w:i/>
          <w:iCs/>
          <w:sz w:val="22"/>
          <w:szCs w:val="22"/>
        </w:rPr>
      </w:pPr>
      <w:r w:rsidRPr="003C3819">
        <w:rPr>
          <w:rFonts w:ascii="Times New Roman" w:hAnsi="Times New Roman"/>
          <w:i/>
          <w:iCs/>
          <w:sz w:val="22"/>
          <w:szCs w:val="22"/>
        </w:rPr>
        <w:t xml:space="preserve">** What’s the problem? ** </w:t>
      </w:r>
    </w:p>
    <w:p w14:paraId="756CA2FC" w14:textId="77777777" w:rsidR="00700E52" w:rsidRDefault="00700E52" w:rsidP="00700E52">
      <w:pPr>
        <w:ind w:firstLine="720"/>
        <w:rPr>
          <w:rFonts w:ascii="Times New Roman" w:hAnsi="Times New Roman"/>
          <w:sz w:val="22"/>
          <w:szCs w:val="22"/>
        </w:rPr>
      </w:pPr>
      <w:r w:rsidRPr="003C3819">
        <w:rPr>
          <w:rFonts w:ascii="Times New Roman" w:hAnsi="Times New Roman"/>
          <w:sz w:val="22"/>
          <w:szCs w:val="22"/>
        </w:rPr>
        <w:t xml:space="preserve">However, spatially complex lithostratigraphy confounds our understanding of the Cloverly paleoenvironmental and paleobiological records. </w:t>
      </w:r>
      <w:commentRangeStart w:id="5"/>
      <w:r w:rsidRPr="003C3819">
        <w:rPr>
          <w:rFonts w:ascii="Times New Roman" w:hAnsi="Times New Roman"/>
          <w:sz w:val="22"/>
          <w:szCs w:val="22"/>
        </w:rPr>
        <w:t>Correlation requires the use of other stratigraphic tools</w:t>
      </w:r>
      <w:commentRangeEnd w:id="5"/>
      <w:r>
        <w:rPr>
          <w:rStyle w:val="CommentReference"/>
        </w:rPr>
        <w:commentReference w:id="5"/>
      </w:r>
      <w:r w:rsidRPr="003C3819">
        <w:rPr>
          <w:rFonts w:ascii="Times New Roman" w:hAnsi="Times New Roman"/>
          <w:sz w:val="22"/>
          <w:szCs w:val="22"/>
        </w:rPr>
        <w:t xml:space="preserve">. Palynomorph biostratigraphy is useful in the mid-Cretaceous nonmarine WIB, but studies of the Cloverly palynoflora have only provided coarse correlations </w:t>
      </w:r>
      <w:r w:rsidRPr="003C3819">
        <w:rPr>
          <w:rFonts w:ascii="Times New Roman" w:hAnsi="Times New Roman"/>
          <w:sz w:val="22"/>
          <w:szCs w:val="22"/>
        </w:rPr>
        <w:fldChar w:fldCharType="begin"/>
      </w:r>
      <w:r w:rsidRPr="003C3819">
        <w:rPr>
          <w:rFonts w:ascii="Times New Roman" w:hAnsi="Times New Roman"/>
          <w:sz w:val="22"/>
          <w:szCs w:val="22"/>
        </w:rPr>
        <w:instrText xml:space="preserve"> ADDIN EN.CITE &lt;EndNote&gt;&lt;Cite&gt;&lt;Author&gt;Wilborn&lt;/Author&gt;&lt;Year&gt;2008&lt;/Year&gt;&lt;RecNum&gt;8&lt;/RecNum&gt;&lt;DisplayText&gt;(D’Emic et al., 2019; Wilborn, 2008)&lt;/DisplayText&gt;&lt;record&gt;&lt;rec-number&gt;8&lt;/rec-number&gt;&lt;foreign-keys&gt;&lt;key app="EN" db-id="v2a25rarwdz5xpev0appfex7tf92eztr5rsv" timestamp="1619819526" guid="86bb3703-4468-4247-99f7-62049c8ca69f"&gt;8&lt;/key&gt;&lt;/foreign-keys&gt;&lt;ref-type name="Thesis"&gt;32&lt;/ref-type&gt;&lt;contributors&gt;&lt;authors&gt;&lt;author&gt;Brooke Wilborn&lt;/author&gt;&lt;/authors&gt;&lt;tertiary-authors&gt;&lt;author&gt;Richard Cifelli, Richard Lupia&lt;/author&gt;&lt;/tertiary-authors&gt;&lt;/contributors&gt;&lt;titles&gt;&lt;title&gt;Paleoecology and Stratigraphy of the Morrisson and Cloverly Formations, Bighorn Basin, Wyoming&lt;/title&gt;&lt;secondary-title&gt;ConocoPhillips School of Geology and Geophysics&lt;/secondary-title&gt;&lt;/titles&gt;&lt;volume&gt;Doctor of Philosophy&lt;/volume&gt;&lt;dates&gt;&lt;year&gt;2008&lt;/year&gt;&lt;/dates&gt;&lt;pub-location&gt;Norman, OK&lt;/pub-location&gt;&lt;publisher&gt;University of Oklahoma&lt;/publisher&gt;&lt;urls&gt;&lt;/urls&gt;&lt;/record&gt;&lt;/Cite&gt;&lt;Cite&gt;&lt;Author&gt;D’Emic&lt;/Author&gt;&lt;Year&gt;2019&lt;/Year&gt;&lt;RecNum&gt;7&lt;/RecNum&gt;&lt;record&gt;&lt;rec-number&gt;7&lt;/rec-number&gt;&lt;foreign-keys&gt;&lt;key app="EN" db-id="v2a25rarwdz5xpev0appfex7tf92eztr5rsv" timestamp="1619818360" guid="d74650e4-2374-427a-b869-c68d9a484f1b"&gt;7&lt;/key&gt;&lt;/foreign-keys&gt;&lt;ref-type name="Journal Article"&gt;17&lt;/ref-type&gt;&lt;contributors&gt;&lt;authors&gt;&lt;author&gt;D’Emic, Michael D. &lt;/author&gt;&lt;author&gt;Foreman, Brady Z. &lt;/author&gt;&lt;author&gt;Jud, Nathan A. &lt;/author&gt;&lt;author&gt;Britt, Brooks B.&lt;/author&gt;&lt;author&gt;Schmitz, Mark &lt;/author&gt;&lt;author&gt;Crowley, James L. &lt;/author&gt;&lt;/authors&gt;&lt;/contributors&gt;&lt;titles&gt;&lt;title&gt;Chronostratigraphic Revision of the Cloverly Formation (Lower Cretaceous, Western Interior, USA)&lt;/title&gt;&lt;secondary-title&gt;Bulletin of the Peabody Museum of Natural History&lt;/secondary-title&gt;&lt;/titles&gt;&lt;periodical&gt;&lt;full-title&gt;Bulletin of the Peabody Museum of Natural History&lt;/full-title&gt;&lt;/periodical&gt;&lt;pages&gt;3–40&lt;/pages&gt;&lt;volume&gt;60&lt;/volume&gt;&lt;number&gt;1&lt;/number&gt;&lt;dates&gt;&lt;year&gt;2019&lt;/year&gt;&lt;/dates&gt;&lt;urls&gt;&lt;/urls&gt;&lt;/record&gt;&lt;/Cite&gt;&lt;/EndNote&gt;</w:instrText>
      </w:r>
      <w:r w:rsidRPr="003C3819">
        <w:rPr>
          <w:rFonts w:ascii="Times New Roman" w:hAnsi="Times New Roman"/>
          <w:sz w:val="22"/>
          <w:szCs w:val="22"/>
        </w:rPr>
        <w:fldChar w:fldCharType="separate"/>
      </w:r>
      <w:r w:rsidRPr="003C3819">
        <w:rPr>
          <w:rFonts w:ascii="Times New Roman" w:hAnsi="Times New Roman"/>
          <w:noProof/>
          <w:sz w:val="22"/>
          <w:szCs w:val="22"/>
        </w:rPr>
        <w:t>(D’Emic et al., 2019; Wilborn, 2008)</w:t>
      </w:r>
      <w:r w:rsidRPr="003C3819">
        <w:rPr>
          <w:rFonts w:ascii="Times New Roman" w:hAnsi="Times New Roman"/>
          <w:sz w:val="22"/>
          <w:szCs w:val="22"/>
        </w:rPr>
        <w:fldChar w:fldCharType="end"/>
      </w:r>
      <w:r w:rsidRPr="003C3819">
        <w:rPr>
          <w:rFonts w:ascii="Times New Roman" w:hAnsi="Times New Roman"/>
          <w:sz w:val="22"/>
          <w:szCs w:val="22"/>
        </w:rPr>
        <w:t xml:space="preserve">. </w:t>
      </w:r>
      <w:proofErr w:type="spellStart"/>
      <w:r w:rsidRPr="003C3819">
        <w:rPr>
          <w:rFonts w:ascii="Times New Roman" w:hAnsi="Times New Roman"/>
          <w:sz w:val="22"/>
          <w:szCs w:val="22"/>
        </w:rPr>
        <w:t>Magnetostratigraphy</w:t>
      </w:r>
      <w:proofErr w:type="spellEnd"/>
      <w:r w:rsidRPr="003C3819">
        <w:rPr>
          <w:rFonts w:ascii="Times New Roman" w:hAnsi="Times New Roman"/>
          <w:sz w:val="22"/>
          <w:szCs w:val="22"/>
        </w:rPr>
        <w:t xml:space="preserve"> has been applied to the Cloverly, but the results have been inconsistent and high-resolution </w:t>
      </w:r>
      <w:proofErr w:type="spellStart"/>
      <w:r w:rsidRPr="003C3819">
        <w:rPr>
          <w:rFonts w:ascii="Times New Roman" w:hAnsi="Times New Roman"/>
          <w:sz w:val="22"/>
          <w:szCs w:val="22"/>
        </w:rPr>
        <w:t>magnetochronology</w:t>
      </w:r>
      <w:proofErr w:type="spellEnd"/>
      <w:r w:rsidRPr="003C3819">
        <w:rPr>
          <w:rFonts w:ascii="Times New Roman" w:hAnsi="Times New Roman"/>
          <w:sz w:val="22"/>
          <w:szCs w:val="22"/>
        </w:rPr>
        <w:t xml:space="preserve"> is difficult in middle Cretaceous deposits due to stable polarity during the Cretaceous Normal </w:t>
      </w:r>
      <w:proofErr w:type="spellStart"/>
      <w:r w:rsidRPr="003C3819">
        <w:rPr>
          <w:rFonts w:ascii="Times New Roman" w:hAnsi="Times New Roman"/>
          <w:sz w:val="22"/>
          <w:szCs w:val="22"/>
        </w:rPr>
        <w:t>Superchron</w:t>
      </w:r>
      <w:proofErr w:type="spellEnd"/>
      <w:r w:rsidRPr="003C3819">
        <w:rPr>
          <w:rFonts w:ascii="Times New Roman" w:hAnsi="Times New Roman"/>
          <w:sz w:val="22"/>
          <w:szCs w:val="22"/>
        </w:rPr>
        <w:t xml:space="preserve"> from ~126-84 Ma </w:t>
      </w:r>
      <w:r w:rsidRPr="003C3819">
        <w:rPr>
          <w:rFonts w:ascii="Times New Roman" w:hAnsi="Times New Roman"/>
          <w:sz w:val="22"/>
          <w:szCs w:val="22"/>
        </w:rPr>
        <w:fldChar w:fldCharType="begin"/>
      </w:r>
      <w:r w:rsidRPr="003C3819">
        <w:rPr>
          <w:rFonts w:ascii="Times New Roman" w:hAnsi="Times New Roman"/>
          <w:sz w:val="22"/>
          <w:szCs w:val="22"/>
        </w:rPr>
        <w:instrText xml:space="preserve"> ADDIN EN.CITE &lt;EndNote&gt;&lt;Cite&gt;&lt;Author&gt;Helsley&lt;/Author&gt;&lt;Year&gt;1968&lt;/Year&gt;&lt;RecNum&gt;342&lt;/RecNum&gt;&lt;DisplayText&gt;(Helsley &amp;amp; Steiner, 1968)&lt;/DisplayText&gt;&lt;record&gt;&lt;rec-number&gt;342&lt;/rec-number&gt;&lt;foreign-keys&gt;&lt;key app="EN" db-id="v2a25rarwdz5xpev0appfex7tf92eztr5rsv" timestamp="1681219264"&gt;342&lt;/key&gt;&lt;/foreign-keys&gt;&lt;ref-type name="Journal Article"&gt;17&lt;/ref-type&gt;&lt;contributors&gt;&lt;authors&gt;&lt;author&gt;Helsley, Charles E.&lt;/author&gt;&lt;author&gt;Steiner, Maureen B.&lt;/author&gt;&lt;/authors&gt;&lt;/contributors&gt;&lt;titles&gt;&lt;title&gt;Evidence for long intervals of normal polarity during the Cretaceous Period&lt;/title&gt;&lt;secondary-title&gt;Earth and Planetary Science Letters&lt;/secondary-title&gt;&lt;/titles&gt;&lt;periodical&gt;&lt;full-title&gt;Earth and Planetary Science Letters&lt;/full-title&gt;&lt;/periodical&gt;&lt;pages&gt;325&lt;/pages&gt;&lt;volume&gt;5&lt;/volume&gt;&lt;dates&gt;&lt;year&gt;1968&lt;/year&gt;&lt;/dates&gt;&lt;urls&gt;&lt;/urls&gt;&lt;/record&gt;&lt;/Cite&gt;&lt;/EndNote&gt;</w:instrText>
      </w:r>
      <w:r w:rsidRPr="003C3819">
        <w:rPr>
          <w:rFonts w:ascii="Times New Roman" w:hAnsi="Times New Roman"/>
          <w:sz w:val="22"/>
          <w:szCs w:val="22"/>
        </w:rPr>
        <w:fldChar w:fldCharType="separate"/>
      </w:r>
      <w:r w:rsidRPr="003C3819">
        <w:rPr>
          <w:rFonts w:ascii="Times New Roman" w:hAnsi="Times New Roman"/>
          <w:noProof/>
          <w:sz w:val="22"/>
          <w:szCs w:val="22"/>
        </w:rPr>
        <w:t>(Helsley &amp; Steiner, 1968; Douglass, 1984; Swierc, 1990)</w:t>
      </w:r>
      <w:r w:rsidRPr="003C3819">
        <w:rPr>
          <w:rFonts w:ascii="Times New Roman" w:hAnsi="Times New Roman"/>
          <w:sz w:val="22"/>
          <w:szCs w:val="22"/>
        </w:rPr>
        <w:fldChar w:fldCharType="end"/>
      </w:r>
      <w:r w:rsidRPr="003C3819">
        <w:rPr>
          <w:rFonts w:ascii="Times New Roman" w:hAnsi="Times New Roman"/>
          <w:sz w:val="22"/>
          <w:szCs w:val="22"/>
        </w:rPr>
        <w:t xml:space="preserve">. </w:t>
      </w:r>
      <w:r>
        <w:rPr>
          <w:rFonts w:ascii="Times New Roman" w:hAnsi="Times New Roman"/>
          <w:sz w:val="22"/>
          <w:szCs w:val="22"/>
        </w:rPr>
        <w:t xml:space="preserve">Fission-track dating of zircons has been applied to the Cloverly but only constrain deposition to the Aptian-Albian (May et al., 1995). Zircon </w:t>
      </w:r>
      <w:r w:rsidRPr="003C3819">
        <w:rPr>
          <w:rFonts w:ascii="Times New Roman" w:hAnsi="Times New Roman"/>
          <w:sz w:val="22"/>
          <w:szCs w:val="22"/>
        </w:rPr>
        <w:t xml:space="preserve">U\Pb geochronology </w:t>
      </w:r>
      <w:r>
        <w:rPr>
          <w:rFonts w:ascii="Times New Roman" w:hAnsi="Times New Roman"/>
          <w:sz w:val="22"/>
          <w:szCs w:val="22"/>
        </w:rPr>
        <w:t xml:space="preserve">is more precise and has been applied to the Cloverly, but additional data is needed. Additional data is available since these were published.  </w:t>
      </w:r>
    </w:p>
    <w:p w14:paraId="63B5A4B7" w14:textId="77777777" w:rsidR="00700E52" w:rsidRDefault="00700E52" w:rsidP="00700E52">
      <w:pPr>
        <w:ind w:firstLine="720"/>
        <w:rPr>
          <w:rFonts w:ascii="Times New Roman" w:hAnsi="Times New Roman"/>
          <w:sz w:val="22"/>
          <w:szCs w:val="22"/>
        </w:rPr>
      </w:pPr>
    </w:p>
    <w:p w14:paraId="4A7CF465" w14:textId="77777777" w:rsidR="00700E52" w:rsidRDefault="00700E52" w:rsidP="00700E52">
      <w:pPr>
        <w:ind w:firstLine="720"/>
        <w:rPr>
          <w:rFonts w:ascii="Times New Roman" w:hAnsi="Times New Roman"/>
          <w:sz w:val="22"/>
          <w:szCs w:val="22"/>
        </w:rPr>
      </w:pPr>
      <w:r w:rsidRPr="003C3819">
        <w:rPr>
          <w:rFonts w:ascii="Times New Roman" w:hAnsi="Times New Roman"/>
          <w:sz w:val="22"/>
          <w:szCs w:val="22"/>
        </w:rPr>
        <w:t>and carbon isotope chemostratigraphy have proven viable geochronological approaches in the nonmarine realm. In recent decades, these methods have been successfully applied to the middle Cretaceous WIB</w:t>
      </w:r>
      <w:r>
        <w:rPr>
          <w:rFonts w:ascii="Times New Roman" w:hAnsi="Times New Roman"/>
          <w:sz w:val="22"/>
          <w:szCs w:val="22"/>
        </w:rPr>
        <w:t>, including the Cloverly Formation</w:t>
      </w:r>
      <w:r w:rsidRPr="003C3819">
        <w:rPr>
          <w:rFonts w:ascii="Times New Roman" w:hAnsi="Times New Roman"/>
          <w:sz w:val="22"/>
          <w:szCs w:val="22"/>
        </w:rPr>
        <w:t xml:space="preserve"> </w:t>
      </w:r>
      <w:r w:rsidRPr="003C3819">
        <w:rPr>
          <w:rFonts w:ascii="Times New Roman" w:hAnsi="Times New Roman"/>
          <w:sz w:val="22"/>
          <w:szCs w:val="22"/>
        </w:rPr>
        <w:fldChar w:fldCharType="begin">
          <w:fldData xml:space="preserve">PEVuZE5vdGU+PENpdGU+PEF1dGhvcj5E4oCZRW1pYzwvQXV0aG9yPjxZZWFyPjIwMTk8L1llYXI+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=
</w:fldData>
        </w:fldChar>
      </w:r>
      <w:r w:rsidRPr="003C3819">
        <w:rPr>
          <w:rFonts w:ascii="Times New Roman" w:hAnsi="Times New Roman"/>
          <w:sz w:val="22"/>
          <w:szCs w:val="22"/>
        </w:rPr>
        <w:instrText xml:space="preserve"> ADDIN EN.CITE </w:instrText>
      </w:r>
      <w:r w:rsidRPr="003C3819">
        <w:rPr>
          <w:rFonts w:ascii="Times New Roman" w:hAnsi="Times New Roman"/>
          <w:sz w:val="22"/>
          <w:szCs w:val="22"/>
        </w:rPr>
        <w:fldChar w:fldCharType="begin">
          <w:fldData xml:space="preserve">PEVuZE5vdGU+PENpdGU+PEF1dGhvcj5E4oCZRW1pYzwvQXV0aG9yPjxZZWFyPjIwMTk8L1llYXI+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=
</w:fldData>
        </w:fldChar>
      </w:r>
      <w:r w:rsidRPr="003C3819">
        <w:rPr>
          <w:rFonts w:ascii="Times New Roman" w:hAnsi="Times New Roman"/>
          <w:sz w:val="22"/>
          <w:szCs w:val="22"/>
        </w:rPr>
        <w:instrText xml:space="preserve"> ADDIN EN.CITE.DATA </w:instrText>
      </w:r>
      <w:r w:rsidRPr="003C3819">
        <w:rPr>
          <w:rFonts w:ascii="Times New Roman" w:hAnsi="Times New Roman"/>
          <w:sz w:val="22"/>
          <w:szCs w:val="22"/>
        </w:rPr>
      </w:r>
      <w:r w:rsidRPr="003C3819">
        <w:rPr>
          <w:rFonts w:ascii="Times New Roman" w:hAnsi="Times New Roman"/>
          <w:sz w:val="22"/>
          <w:szCs w:val="22"/>
        </w:rPr>
        <w:fldChar w:fldCharType="end"/>
      </w:r>
      <w:r w:rsidRPr="003C3819">
        <w:rPr>
          <w:rFonts w:ascii="Times New Roman" w:hAnsi="Times New Roman"/>
          <w:sz w:val="22"/>
          <w:szCs w:val="22"/>
        </w:rPr>
      </w:r>
      <w:r w:rsidRPr="003C3819">
        <w:rPr>
          <w:rFonts w:ascii="Times New Roman" w:hAnsi="Times New Roman"/>
          <w:sz w:val="22"/>
          <w:szCs w:val="22"/>
        </w:rPr>
        <w:fldChar w:fldCharType="separate"/>
      </w:r>
      <w:r w:rsidRPr="003C3819">
        <w:rPr>
          <w:rFonts w:ascii="Times New Roman" w:hAnsi="Times New Roman"/>
          <w:noProof/>
          <w:sz w:val="22"/>
          <w:szCs w:val="22"/>
        </w:rPr>
        <w:t>(D’Emic et al., 2019; Carrano et al., 2022</w:t>
      </w:r>
      <w:r>
        <w:rPr>
          <w:rFonts w:ascii="Times New Roman" w:hAnsi="Times New Roman"/>
          <w:noProof/>
          <w:sz w:val="22"/>
          <w:szCs w:val="22"/>
        </w:rPr>
        <w:t xml:space="preserve">; </w:t>
      </w:r>
      <w:r w:rsidRPr="003C3819">
        <w:rPr>
          <w:rFonts w:ascii="Times New Roman" w:hAnsi="Times New Roman"/>
          <w:noProof/>
          <w:sz w:val="22"/>
          <w:szCs w:val="22"/>
        </w:rPr>
        <w:t>Joeckel et al., 2023; Ludvigson et al., 2010; Ludvigson et al., 2015; M. B. Suarez et al., 2019; Tucker et al., 2020)</w:t>
      </w:r>
      <w:r w:rsidRPr="003C3819">
        <w:rPr>
          <w:rFonts w:ascii="Times New Roman" w:hAnsi="Times New Roman"/>
          <w:sz w:val="22"/>
          <w:szCs w:val="22"/>
        </w:rPr>
        <w:fldChar w:fldCharType="end"/>
      </w:r>
      <w:r w:rsidRPr="003C3819">
        <w:rPr>
          <w:rFonts w:ascii="Times New Roman" w:hAnsi="Times New Roman"/>
          <w:sz w:val="22"/>
          <w:szCs w:val="22"/>
        </w:rPr>
        <w:t xml:space="preserve">. </w:t>
      </w:r>
      <w:r>
        <w:rPr>
          <w:rFonts w:ascii="Times New Roman" w:hAnsi="Times New Roman"/>
          <w:sz w:val="22"/>
          <w:szCs w:val="22"/>
        </w:rPr>
        <w:t xml:space="preserve">Recently reported </w:t>
      </w:r>
      <w:r w:rsidRPr="003C3819">
        <w:rPr>
          <w:rFonts w:ascii="Times New Roman" w:hAnsi="Times New Roman"/>
          <w:sz w:val="22"/>
          <w:szCs w:val="22"/>
        </w:rPr>
        <w:t>radiometric dates from the Cloverly</w:t>
      </w:r>
      <w:r>
        <w:rPr>
          <w:rFonts w:ascii="Times New Roman" w:hAnsi="Times New Roman"/>
          <w:sz w:val="22"/>
          <w:szCs w:val="22"/>
        </w:rPr>
        <w:t xml:space="preserve"> Formation support an Aptian-Albian depositional age</w:t>
      </w:r>
      <w:r w:rsidRPr="003C3819">
        <w:rPr>
          <w:rFonts w:ascii="Times New Roman" w:hAnsi="Times New Roman"/>
          <w:sz w:val="22"/>
          <w:szCs w:val="22"/>
        </w:rPr>
        <w:t xml:space="preserve"> </w:t>
      </w:r>
      <w:r w:rsidRPr="003C3819">
        <w:rPr>
          <w:rFonts w:ascii="Times New Roman" w:hAnsi="Times New Roman"/>
          <w:sz w:val="22"/>
          <w:szCs w:val="22"/>
        </w:rPr>
        <w:fldChar w:fldCharType="begin">
          <w:fldData xml:space="preserve">PEVuZE5vdGU+PENpdGU+PEF1dGhvcj5DYXJyYW5vPC9BdXRob3I+PFllYXI+MjAyMjwvWWVhcj48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</w:fldData>
        </w:fldChar>
      </w:r>
      <w:r w:rsidRPr="003C3819">
        <w:rPr>
          <w:rFonts w:ascii="Times New Roman" w:hAnsi="Times New Roman"/>
          <w:sz w:val="22"/>
          <w:szCs w:val="22"/>
        </w:rPr>
        <w:instrText xml:space="preserve"> ADDIN EN.CITE </w:instrText>
      </w:r>
      <w:r w:rsidRPr="003C3819">
        <w:rPr>
          <w:rFonts w:ascii="Times New Roman" w:hAnsi="Times New Roman"/>
          <w:sz w:val="22"/>
          <w:szCs w:val="22"/>
        </w:rPr>
        <w:fldChar w:fldCharType="begin">
          <w:fldData xml:space="preserve">PEVuZE5vdGU+PENpdGU+PEF1dGhvcj5DYXJyYW5vPC9BdXRob3I+PFllYXI+MjAyMjwvWWVhcj48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</w:fldData>
        </w:fldChar>
      </w:r>
      <w:r w:rsidRPr="003C3819">
        <w:rPr>
          <w:rFonts w:ascii="Times New Roman" w:hAnsi="Times New Roman"/>
          <w:sz w:val="22"/>
          <w:szCs w:val="22"/>
        </w:rPr>
        <w:instrText xml:space="preserve"> ADDIN EN.CITE.DATA </w:instrText>
      </w:r>
      <w:r w:rsidRPr="003C3819">
        <w:rPr>
          <w:rFonts w:ascii="Times New Roman" w:hAnsi="Times New Roman"/>
          <w:sz w:val="22"/>
          <w:szCs w:val="22"/>
        </w:rPr>
      </w:r>
      <w:r w:rsidRPr="003C3819">
        <w:rPr>
          <w:rFonts w:ascii="Times New Roman" w:hAnsi="Times New Roman"/>
          <w:sz w:val="22"/>
          <w:szCs w:val="22"/>
        </w:rPr>
        <w:fldChar w:fldCharType="end"/>
      </w:r>
      <w:r w:rsidRPr="003C3819">
        <w:rPr>
          <w:rFonts w:ascii="Times New Roman" w:hAnsi="Times New Roman"/>
          <w:sz w:val="22"/>
          <w:szCs w:val="22"/>
        </w:rPr>
      </w:r>
      <w:r w:rsidRPr="003C3819">
        <w:rPr>
          <w:rFonts w:ascii="Times New Roman" w:hAnsi="Times New Roman"/>
          <w:sz w:val="22"/>
          <w:szCs w:val="22"/>
        </w:rPr>
        <w:fldChar w:fldCharType="separate"/>
      </w:r>
      <w:r w:rsidRPr="003C3819">
        <w:rPr>
          <w:rFonts w:ascii="Times New Roman" w:hAnsi="Times New Roman"/>
          <w:noProof/>
          <w:sz w:val="22"/>
          <w:szCs w:val="22"/>
        </w:rPr>
        <w:t>(Carrano et al., 2022; D’Emic et al., 2019)</w:t>
      </w:r>
      <w:r w:rsidRPr="003C3819">
        <w:rPr>
          <w:rFonts w:ascii="Times New Roman" w:hAnsi="Times New Roman"/>
          <w:sz w:val="22"/>
          <w:szCs w:val="22"/>
        </w:rPr>
        <w:fldChar w:fldCharType="end"/>
      </w:r>
      <w:r>
        <w:rPr>
          <w:rFonts w:ascii="Times New Roman" w:hAnsi="Times New Roman"/>
          <w:sz w:val="22"/>
          <w:szCs w:val="22"/>
        </w:rPr>
        <w:t xml:space="preserve">, but </w:t>
      </w:r>
    </w:p>
    <w:p w14:paraId="36B8A075" w14:textId="77777777" w:rsidR="00700E52" w:rsidRDefault="00700E52" w:rsidP="00700E52">
      <w:pPr>
        <w:ind w:firstLine="720"/>
        <w:rPr>
          <w:rFonts w:ascii="Times New Roman" w:hAnsi="Times New Roman"/>
          <w:sz w:val="22"/>
          <w:szCs w:val="22"/>
        </w:rPr>
      </w:pPr>
    </w:p>
    <w:p w14:paraId="63F07335" w14:textId="77777777" w:rsidR="00700E52" w:rsidRPr="003C3819" w:rsidRDefault="00700E52" w:rsidP="00700E52">
      <w:pPr>
        <w:ind w:firstLine="720"/>
        <w:rPr>
          <w:rFonts w:ascii="Times New Roman" w:hAnsi="Times New Roman"/>
          <w:sz w:val="22"/>
          <w:szCs w:val="22"/>
        </w:rPr>
      </w:pPr>
    </w:p>
    <w:p w14:paraId="1A8095C4" w14:textId="77777777" w:rsidR="00700E52" w:rsidRPr="003C3819" w:rsidRDefault="00700E52" w:rsidP="00700E52">
      <w:pPr>
        <w:ind w:firstLine="720"/>
        <w:rPr>
          <w:rFonts w:ascii="Times New Roman" w:hAnsi="Times New Roman"/>
          <w:sz w:val="22"/>
          <w:szCs w:val="22"/>
        </w:rPr>
      </w:pPr>
      <w:r w:rsidRPr="003C3819">
        <w:rPr>
          <w:rFonts w:ascii="Times New Roman" w:hAnsi="Times New Roman"/>
          <w:sz w:val="22"/>
          <w:szCs w:val="22"/>
        </w:rPr>
        <w:t xml:space="preserve">Still, radiometric data is resource intensive and requires penecontemporaneous zircons, so stratigraphic sampling resolution is often limited. Integrating these radiometric data with high-resolution carbon isotope chemostratigraphy can facilitate robust stratigraphic correlations to other better dated reference sections. </w:t>
      </w:r>
    </w:p>
    <w:p w14:paraId="51FE4E0E" w14:textId="77777777" w:rsidR="00700E52" w:rsidRPr="003C3819" w:rsidRDefault="00700E52" w:rsidP="00700E52">
      <w:pPr>
        <w:ind w:firstLine="720"/>
        <w:rPr>
          <w:rFonts w:ascii="Times New Roman" w:hAnsi="Times New Roman"/>
          <w:sz w:val="22"/>
          <w:szCs w:val="22"/>
        </w:rPr>
      </w:pPr>
    </w:p>
    <w:p w14:paraId="24053E5D" w14:textId="77777777" w:rsidR="00700E52" w:rsidRPr="003C3819" w:rsidRDefault="00700E52" w:rsidP="00700E52">
      <w:pPr>
        <w:ind w:firstLine="720"/>
        <w:rPr>
          <w:rFonts w:ascii="Times New Roman" w:hAnsi="Times New Roman"/>
          <w:sz w:val="22"/>
          <w:szCs w:val="22"/>
        </w:rPr>
      </w:pPr>
      <w:r w:rsidRPr="003C3819">
        <w:rPr>
          <w:rFonts w:ascii="Times New Roman" w:hAnsi="Times New Roman"/>
          <w:sz w:val="22"/>
          <w:szCs w:val="22"/>
        </w:rPr>
        <w:t xml:space="preserve">Correlations can be achieved because changes in carbon isotope values of sedimentary carbon reservoirs are </w:t>
      </w:r>
      <w:proofErr w:type="spellStart"/>
      <w:r w:rsidRPr="003C3819">
        <w:rPr>
          <w:rFonts w:ascii="Times New Roman" w:hAnsi="Times New Roman"/>
          <w:sz w:val="22"/>
          <w:szCs w:val="22"/>
        </w:rPr>
        <w:t>geochronologically</w:t>
      </w:r>
      <w:proofErr w:type="spellEnd"/>
      <w:r w:rsidRPr="003C3819">
        <w:rPr>
          <w:rFonts w:ascii="Times New Roman" w:hAnsi="Times New Roman"/>
          <w:sz w:val="22"/>
          <w:szCs w:val="22"/>
        </w:rPr>
        <w:t xml:space="preserve"> synchronous and can be correlated between both marine and terrestrial deposits </w:t>
      </w:r>
      <w:r w:rsidRPr="003C3819">
        <w:rPr>
          <w:rFonts w:ascii="Times New Roman" w:hAnsi="Times New Roman"/>
          <w:sz w:val="22"/>
          <w:szCs w:val="22"/>
        </w:rPr>
        <w:fldChar w:fldCharType="begin">
          <w:fldData xml:space="preserve">PEVuZE5vdGU+PENpdGU+PEF1dGhvcj5TY2hvbGxlPC9BdXRob3I+PFllYXI+MTk4MDwvWWVhcj48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</w:fldData>
        </w:fldChar>
      </w:r>
      <w:r w:rsidRPr="003C3819">
        <w:rPr>
          <w:rFonts w:ascii="Times New Roman" w:hAnsi="Times New Roman"/>
          <w:sz w:val="22"/>
          <w:szCs w:val="22"/>
        </w:rPr>
        <w:instrText xml:space="preserve"> ADDIN EN.CITE </w:instrText>
      </w:r>
      <w:r w:rsidRPr="003C3819">
        <w:rPr>
          <w:rFonts w:ascii="Times New Roman" w:hAnsi="Times New Roman"/>
          <w:sz w:val="22"/>
          <w:szCs w:val="22"/>
        </w:rPr>
        <w:fldChar w:fldCharType="begin">
          <w:fldData xml:space="preserve">PEVuZE5vdGU+PENpdGU+PEF1dGhvcj5TY2hvbGxlPC9BdXRob3I+PFllYXI+MTk4MDwvWWVhcj48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</w:fldData>
        </w:fldChar>
      </w:r>
      <w:r w:rsidRPr="003C3819">
        <w:rPr>
          <w:rFonts w:ascii="Times New Roman" w:hAnsi="Times New Roman"/>
          <w:sz w:val="22"/>
          <w:szCs w:val="22"/>
        </w:rPr>
        <w:instrText xml:space="preserve"> ADDIN EN.CITE.DATA </w:instrText>
      </w:r>
      <w:r w:rsidRPr="003C3819">
        <w:rPr>
          <w:rFonts w:ascii="Times New Roman" w:hAnsi="Times New Roman"/>
          <w:sz w:val="22"/>
          <w:szCs w:val="22"/>
        </w:rPr>
      </w:r>
      <w:r w:rsidRPr="003C3819">
        <w:rPr>
          <w:rFonts w:ascii="Times New Roman" w:hAnsi="Times New Roman"/>
          <w:sz w:val="22"/>
          <w:szCs w:val="22"/>
        </w:rPr>
        <w:fldChar w:fldCharType="end"/>
      </w:r>
      <w:r w:rsidRPr="003C3819">
        <w:rPr>
          <w:rFonts w:ascii="Times New Roman" w:hAnsi="Times New Roman"/>
          <w:sz w:val="22"/>
          <w:szCs w:val="22"/>
        </w:rPr>
      </w:r>
      <w:r w:rsidRPr="003C3819">
        <w:rPr>
          <w:rFonts w:ascii="Times New Roman" w:hAnsi="Times New Roman"/>
          <w:sz w:val="22"/>
          <w:szCs w:val="22"/>
        </w:rPr>
        <w:fldChar w:fldCharType="separate"/>
      </w:r>
      <w:r w:rsidRPr="003C3819">
        <w:rPr>
          <w:rFonts w:ascii="Times New Roman" w:hAnsi="Times New Roman"/>
          <w:noProof/>
          <w:sz w:val="22"/>
          <w:szCs w:val="22"/>
        </w:rPr>
        <w:t>(Herrle et al., 2004; Ludvigson et al., 2010; Ludvigson et al., 2015; Scholle &amp; Arthur, 1980)</w:t>
      </w:r>
      <w:r w:rsidRPr="003C3819">
        <w:rPr>
          <w:rFonts w:ascii="Times New Roman" w:hAnsi="Times New Roman"/>
          <w:sz w:val="22"/>
          <w:szCs w:val="22"/>
        </w:rPr>
        <w:fldChar w:fldCharType="end"/>
      </w:r>
      <w:r w:rsidRPr="003C3819">
        <w:rPr>
          <w:rFonts w:ascii="Times New Roman" w:hAnsi="Times New Roman"/>
          <w:sz w:val="22"/>
          <w:szCs w:val="22"/>
        </w:rPr>
        <w:t xml:space="preserve">. More specifically, several carbon isotope excursions occur in the Aptian to Albian stages, the time slice that the Cloverly Formation is thought to span. Carbon isotope stratigraphy has been applied to other mid-Cretaceous nonmarine units such as the Cedar Mountain Formation but has not yet been applied to the Cloverly </w:t>
      </w:r>
      <w:r w:rsidRPr="003C3819">
        <w:rPr>
          <w:rFonts w:ascii="Times New Roman" w:hAnsi="Times New Roman"/>
          <w:sz w:val="22"/>
          <w:szCs w:val="22"/>
        </w:rPr>
        <w:fldChar w:fldCharType="begin">
          <w:fldData xml:space="preserve">PEVuZE5vdGU+PENpdGU+PEF1dGhvcj5Kb2Vja2VsPC9BdXRob3I+PFllYXI+MjAyMzwvWWVhcj48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</w:fldData>
        </w:fldChar>
      </w:r>
      <w:r w:rsidRPr="003C3819">
        <w:rPr>
          <w:rFonts w:ascii="Times New Roman" w:hAnsi="Times New Roman"/>
          <w:sz w:val="22"/>
          <w:szCs w:val="22"/>
        </w:rPr>
        <w:instrText xml:space="preserve"> ADDIN EN.CITE </w:instrText>
      </w:r>
      <w:r w:rsidRPr="003C3819">
        <w:rPr>
          <w:rFonts w:ascii="Times New Roman" w:hAnsi="Times New Roman"/>
          <w:sz w:val="22"/>
          <w:szCs w:val="22"/>
        </w:rPr>
        <w:fldChar w:fldCharType="begin">
          <w:fldData xml:space="preserve">PEVuZE5vdGU+PENpdGU+PEF1dGhvcj5Kb2Vja2VsPC9BdXRob3I+PFllYXI+MjAyMzwvWWVhcj48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</w:fldData>
        </w:fldChar>
      </w:r>
      <w:r w:rsidRPr="003C3819">
        <w:rPr>
          <w:rFonts w:ascii="Times New Roman" w:hAnsi="Times New Roman"/>
          <w:sz w:val="22"/>
          <w:szCs w:val="22"/>
        </w:rPr>
        <w:instrText xml:space="preserve"> ADDIN EN.CITE.DATA </w:instrText>
      </w:r>
      <w:r w:rsidRPr="003C3819">
        <w:rPr>
          <w:rFonts w:ascii="Times New Roman" w:hAnsi="Times New Roman"/>
          <w:sz w:val="22"/>
          <w:szCs w:val="22"/>
        </w:rPr>
      </w:r>
      <w:r w:rsidRPr="003C3819">
        <w:rPr>
          <w:rFonts w:ascii="Times New Roman" w:hAnsi="Times New Roman"/>
          <w:sz w:val="22"/>
          <w:szCs w:val="22"/>
        </w:rPr>
        <w:fldChar w:fldCharType="end"/>
      </w:r>
      <w:r w:rsidRPr="003C3819">
        <w:rPr>
          <w:rFonts w:ascii="Times New Roman" w:hAnsi="Times New Roman"/>
          <w:sz w:val="22"/>
          <w:szCs w:val="22"/>
        </w:rPr>
      </w:r>
      <w:r w:rsidRPr="003C3819">
        <w:rPr>
          <w:rFonts w:ascii="Times New Roman" w:hAnsi="Times New Roman"/>
          <w:sz w:val="22"/>
          <w:szCs w:val="22"/>
        </w:rPr>
        <w:fldChar w:fldCharType="separate"/>
      </w:r>
      <w:r w:rsidRPr="003C3819">
        <w:rPr>
          <w:rFonts w:ascii="Times New Roman" w:hAnsi="Times New Roman"/>
          <w:noProof/>
          <w:sz w:val="22"/>
          <w:szCs w:val="22"/>
        </w:rPr>
        <w:t>(Gulbranson et al., 2022; Joeckel et al., 2023; Ludvigson et al., 2010; M. B. Suarez et al., 2023; Tucker et al., 2020)</w:t>
      </w:r>
      <w:r w:rsidRPr="003C3819">
        <w:rPr>
          <w:rFonts w:ascii="Times New Roman" w:hAnsi="Times New Roman"/>
          <w:sz w:val="22"/>
          <w:szCs w:val="22"/>
        </w:rPr>
        <w:fldChar w:fldCharType="end"/>
      </w:r>
      <w:r w:rsidRPr="003C3819">
        <w:rPr>
          <w:rFonts w:ascii="Times New Roman" w:hAnsi="Times New Roman"/>
          <w:sz w:val="22"/>
          <w:szCs w:val="22"/>
        </w:rPr>
        <w:t xml:space="preserve">. </w:t>
      </w:r>
    </w:p>
    <w:p w14:paraId="78363000" w14:textId="77777777" w:rsidR="00700E52" w:rsidRPr="003C3819" w:rsidRDefault="00700E52" w:rsidP="00700E52">
      <w:pPr>
        <w:ind w:firstLine="720"/>
        <w:rPr>
          <w:rFonts w:ascii="Times New Roman" w:hAnsi="Times New Roman"/>
          <w:sz w:val="22"/>
          <w:szCs w:val="22"/>
        </w:rPr>
      </w:pPr>
    </w:p>
    <w:p w14:paraId="51DC755F" w14:textId="77777777" w:rsidR="00700E52" w:rsidRPr="003C3819" w:rsidRDefault="00700E52" w:rsidP="00700E52">
      <w:pPr>
        <w:ind w:firstLine="720"/>
        <w:rPr>
          <w:rFonts w:ascii="Times New Roman" w:hAnsi="Times New Roman"/>
          <w:i/>
          <w:iCs/>
          <w:sz w:val="22"/>
          <w:szCs w:val="22"/>
        </w:rPr>
      </w:pPr>
      <w:r w:rsidRPr="003C3819">
        <w:rPr>
          <w:rFonts w:ascii="Times New Roman" w:hAnsi="Times New Roman"/>
          <w:i/>
          <w:iCs/>
          <w:sz w:val="22"/>
          <w:szCs w:val="22"/>
        </w:rPr>
        <w:t xml:space="preserve">** How does this study address the problem? ** </w:t>
      </w:r>
    </w:p>
    <w:p w14:paraId="21867F6D" w14:textId="77777777" w:rsidR="00700E52" w:rsidRDefault="00700E52" w:rsidP="00992256">
      <w:pPr>
        <w:pStyle w:val="MDPI31text"/>
        <w:rPr>
          <w:i/>
          <w:iCs/>
        </w:rPr>
      </w:pPr>
    </w:p>
    <w:p w14:paraId="37CA5ABF" w14:textId="77777777" w:rsidR="00700E52" w:rsidRDefault="00700E52" w:rsidP="00992256">
      <w:pPr>
        <w:pStyle w:val="MDPI31text"/>
        <w:rPr>
          <w:i/>
          <w:iCs/>
        </w:rPr>
      </w:pPr>
    </w:p>
    <w:p w14:paraId="4EC70166" w14:textId="77777777" w:rsidR="00700E52" w:rsidRDefault="00700E52" w:rsidP="00992256">
      <w:pPr>
        <w:pStyle w:val="MDPI31text"/>
        <w:rPr>
          <w:i/>
          <w:iCs/>
        </w:rPr>
      </w:pPr>
    </w:p>
    <w:p w14:paraId="553B9C9E" w14:textId="77777777" w:rsidR="00700E52" w:rsidRDefault="00700E52" w:rsidP="00992256">
      <w:pPr>
        <w:pStyle w:val="MDPI31text"/>
        <w:rPr>
          <w:i/>
          <w:iCs/>
        </w:rPr>
      </w:pPr>
    </w:p>
    <w:p w14:paraId="66B72350" w14:textId="77777777" w:rsidR="00700E52" w:rsidRDefault="00700E52" w:rsidP="00992256">
      <w:pPr>
        <w:pStyle w:val="MDPI31text"/>
        <w:rPr>
          <w:i/>
          <w:iCs/>
        </w:rPr>
      </w:pPr>
    </w:p>
    <w:p w14:paraId="6B5D4AF8" w14:textId="0D1AB919" w:rsidR="000C7AE0" w:rsidRPr="000C7AE0" w:rsidRDefault="000C7AE0" w:rsidP="00992256">
      <w:pPr>
        <w:pStyle w:val="MDPI31text"/>
        <w:rPr>
          <w:i/>
          <w:iCs/>
        </w:rPr>
      </w:pPr>
      <w:r w:rsidRPr="000C7AE0">
        <w:rPr>
          <w:i/>
          <w:iCs/>
        </w:rPr>
        <w:t>Herein perhaps you should introduce your study sections and what data are already available from those sections.</w:t>
      </w:r>
    </w:p>
    <w:p w14:paraId="2FA4D71D" w14:textId="77777777" w:rsidR="00127B67" w:rsidRPr="000C7AE0" w:rsidRDefault="00127B67">
      <w:pPr>
        <w:spacing w:line="240" w:lineRule="auto"/>
        <w:jc w:val="left"/>
        <w:rPr>
          <w:rFonts w:eastAsia="Times New Roman"/>
          <w:b/>
          <w:i/>
          <w:iCs/>
          <w:snapToGrid w:val="0"/>
          <w:sz w:val="24"/>
          <w:szCs w:val="22"/>
          <w:lang w:bidi="en-US"/>
        </w:rPr>
      </w:pPr>
      <w:r w:rsidRPr="000C7AE0">
        <w:rPr>
          <w:i/>
          <w:iCs/>
        </w:rPr>
        <w:br w:type="page"/>
      </w:r>
    </w:p>
    <w:p w14:paraId="15877734" w14:textId="1DF8AD93" w:rsidR="00564D98" w:rsidRDefault="006B19FC" w:rsidP="00564D98">
      <w:pPr>
        <w:pStyle w:val="MDPI21heading1"/>
      </w:pPr>
      <w:r w:rsidRPr="00A67D4F">
        <w:rPr>
          <w:lang w:eastAsia="zh-CN"/>
        </w:rPr>
        <w:lastRenderedPageBreak/>
        <w:t xml:space="preserve">2. </w:t>
      </w:r>
      <w:r w:rsidRPr="00A67D4F">
        <w:t>Materials and Methods</w:t>
      </w:r>
    </w:p>
    <w:p w14:paraId="4E8C0CA8" w14:textId="2A302EFD" w:rsidR="006B19FC" w:rsidRDefault="00B82D79" w:rsidP="00992256">
      <w:pPr>
        <w:pStyle w:val="MDPI31text"/>
      </w:pPr>
      <w:r w:rsidRPr="00A67D4F">
        <w:t>In this section, where applicable, authors are required to disclose details of how generative artificial intelligence (GenAI) has been used in this paper (e.g., to generate text, data, or graphics, or to assist in study design, data collection, analysis, or interpretation). The use of GenAI for superficial text editing (e.g., grammar, spelling, punctuation, and formatting) does not need to be declared.</w:t>
      </w:r>
    </w:p>
    <w:p w14:paraId="11AA59CA" w14:textId="0F2CFFE1" w:rsidR="00564D98" w:rsidRPr="00A67D4F" w:rsidRDefault="00564D98" w:rsidP="00564D98">
      <w:pPr>
        <w:pStyle w:val="MDPI22heading2"/>
        <w:spacing w:before="240"/>
        <w:rPr>
          <w:noProof w:val="0"/>
        </w:rPr>
      </w:pPr>
      <w:r>
        <w:rPr>
          <w:noProof w:val="0"/>
        </w:rPr>
        <w:t>2</w:t>
      </w:r>
      <w:r w:rsidRPr="00A67D4F">
        <w:rPr>
          <w:noProof w:val="0"/>
        </w:rPr>
        <w:t xml:space="preserve">.1. </w:t>
      </w:r>
      <w:r>
        <w:rPr>
          <w:noProof w:val="0"/>
        </w:rPr>
        <w:t>Zircon U/Pb Geochronology</w:t>
      </w:r>
    </w:p>
    <w:p w14:paraId="4F435756" w14:textId="7FD4E2F0" w:rsidR="00564D98" w:rsidRDefault="00564D98" w:rsidP="00564D98">
      <w:pPr>
        <w:pStyle w:val="MDPI23heading3"/>
      </w:pPr>
      <w:r>
        <w:t>2</w:t>
      </w:r>
      <w:r w:rsidRPr="00A67D4F">
        <w:t xml:space="preserve">.1.1. </w:t>
      </w:r>
      <w:r>
        <w:t>Sampling</w:t>
      </w:r>
      <w:r w:rsidR="000C7AE0">
        <w:t xml:space="preserve"> Methods</w:t>
      </w:r>
    </w:p>
    <w:p w14:paraId="6BC4FBAB" w14:textId="51758A49" w:rsidR="00564D98" w:rsidRDefault="00564D98" w:rsidP="00564D98">
      <w:pPr>
        <w:pStyle w:val="MDPI23heading3"/>
      </w:pPr>
      <w:r>
        <w:t>2</w:t>
      </w:r>
      <w:r w:rsidRPr="00A67D4F">
        <w:t>.1.</w:t>
      </w:r>
      <w:r>
        <w:t>2</w:t>
      </w:r>
      <w:r w:rsidRPr="00A67D4F">
        <w:t xml:space="preserve">. </w:t>
      </w:r>
      <w:r w:rsidR="000C7AE0">
        <w:t>Sample Preparation</w:t>
      </w:r>
    </w:p>
    <w:p w14:paraId="79F32ECA" w14:textId="1685099F" w:rsidR="00564D98" w:rsidRDefault="00564D98" w:rsidP="00564D98">
      <w:pPr>
        <w:pStyle w:val="MDPI23heading3"/>
      </w:pPr>
      <w:r>
        <w:t>2</w:t>
      </w:r>
      <w:r w:rsidRPr="00A67D4F">
        <w:t>.1.</w:t>
      </w:r>
      <w:r>
        <w:t>3</w:t>
      </w:r>
      <w:r w:rsidRPr="00A67D4F">
        <w:t xml:space="preserve">. </w:t>
      </w:r>
      <w:r>
        <w:t xml:space="preserve">CA-TIMS </w:t>
      </w:r>
      <w:r w:rsidR="00654C82">
        <w:t>A</w:t>
      </w:r>
      <w:r>
        <w:t>nalyses</w:t>
      </w:r>
    </w:p>
    <w:p w14:paraId="57B56D78" w14:textId="0463742E" w:rsidR="00564D98" w:rsidRDefault="00564D98" w:rsidP="00564D98">
      <w:pPr>
        <w:pStyle w:val="MDPI23heading3"/>
      </w:pPr>
      <w:r>
        <w:t>2</w:t>
      </w:r>
      <w:r w:rsidRPr="00A67D4F">
        <w:t>.1.</w:t>
      </w:r>
      <w:r>
        <w:t>4</w:t>
      </w:r>
      <w:r w:rsidRPr="00A67D4F">
        <w:t xml:space="preserve">. </w:t>
      </w:r>
      <w:r>
        <w:t xml:space="preserve">LA-ICP-MS </w:t>
      </w:r>
      <w:r w:rsidR="00654C82">
        <w:t>A</w:t>
      </w:r>
      <w:r>
        <w:t>nalyses</w:t>
      </w:r>
    </w:p>
    <w:p w14:paraId="7BCFF721" w14:textId="7A744477" w:rsidR="00654C82" w:rsidRDefault="00654C82" w:rsidP="00564D98">
      <w:pPr>
        <w:pStyle w:val="MDPI23heading3"/>
      </w:pPr>
      <w:r>
        <w:t>2.1.5 Depth-Age Modelling</w:t>
      </w:r>
    </w:p>
    <w:p w14:paraId="5FDA1661" w14:textId="77777777" w:rsidR="000C7AE0" w:rsidRDefault="000C7AE0" w:rsidP="00564D98">
      <w:pPr>
        <w:pStyle w:val="MDPI23heading3"/>
      </w:pPr>
    </w:p>
    <w:p w14:paraId="484EF601" w14:textId="444EA0FC" w:rsidR="00564D98" w:rsidRDefault="00564D98" w:rsidP="00564D98">
      <w:pPr>
        <w:pStyle w:val="MDPI22heading2"/>
        <w:spacing w:before="240"/>
        <w:rPr>
          <w:noProof w:val="0"/>
        </w:rPr>
      </w:pPr>
      <w:r>
        <w:rPr>
          <w:noProof w:val="0"/>
        </w:rPr>
        <w:t>2</w:t>
      </w:r>
      <w:r w:rsidRPr="00A67D4F">
        <w:rPr>
          <w:noProof w:val="0"/>
        </w:rPr>
        <w:t>.</w:t>
      </w:r>
      <w:r>
        <w:rPr>
          <w:noProof w:val="0"/>
        </w:rPr>
        <w:t>2</w:t>
      </w:r>
      <w:r w:rsidRPr="00A67D4F">
        <w:rPr>
          <w:noProof w:val="0"/>
        </w:rPr>
        <w:t xml:space="preserve">. </w:t>
      </w:r>
      <w:r>
        <w:rPr>
          <w:noProof w:val="0"/>
        </w:rPr>
        <w:t>Carbon Isotope Stratigraphy</w:t>
      </w:r>
    </w:p>
    <w:p w14:paraId="070C1F12" w14:textId="77777777" w:rsidR="000C7AE0" w:rsidRDefault="000C7AE0" w:rsidP="00564D98">
      <w:pPr>
        <w:pStyle w:val="MDPI22heading2"/>
        <w:spacing w:before="240"/>
        <w:rPr>
          <w:noProof w:val="0"/>
        </w:rPr>
      </w:pPr>
    </w:p>
    <w:p w14:paraId="2256F3E4" w14:textId="3CC59159" w:rsidR="000C7AE0" w:rsidRDefault="000C7AE0" w:rsidP="000C7AE0">
      <w:pPr>
        <w:pStyle w:val="MDPI23heading3"/>
      </w:pPr>
      <w:r>
        <w:t>2</w:t>
      </w:r>
      <w:r w:rsidRPr="00A67D4F">
        <w:t>.</w:t>
      </w:r>
      <w:r>
        <w:t>2</w:t>
      </w:r>
      <w:r w:rsidRPr="00A67D4F">
        <w:t xml:space="preserve">.1. </w:t>
      </w:r>
      <w:r>
        <w:t>Sampling</w:t>
      </w:r>
      <w:r>
        <w:t xml:space="preserve"> Methods</w:t>
      </w:r>
    </w:p>
    <w:p w14:paraId="3857DC4C" w14:textId="77777777" w:rsidR="000C7AE0" w:rsidRDefault="00564D98" w:rsidP="00564D98">
      <w:pPr>
        <w:pStyle w:val="MDPI22heading2"/>
        <w:spacing w:before="240"/>
        <w:ind w:firstLine="452"/>
        <w:rPr>
          <w:i w:val="0"/>
          <w:iCs/>
        </w:rPr>
      </w:pPr>
      <w:r w:rsidRPr="00564D98">
        <w:rPr>
          <w:i w:val="0"/>
          <w:iCs/>
        </w:rPr>
        <w:t xml:space="preserve">We collected bulk rock hand samples at 25 to 100 cm intervals from the Little Sheep and Himes members at CCC and CLC. To access fresh rock we removed surficial weathered surface material using hand tools (small picks and shovels). </w:t>
      </w:r>
    </w:p>
    <w:p w14:paraId="1665DF68" w14:textId="77777777" w:rsidR="000C7AE0" w:rsidRDefault="000C7AE0" w:rsidP="00564D98">
      <w:pPr>
        <w:pStyle w:val="MDPI22heading2"/>
        <w:spacing w:before="240"/>
        <w:ind w:firstLine="452"/>
        <w:rPr>
          <w:i w:val="0"/>
          <w:iCs/>
        </w:rPr>
      </w:pPr>
    </w:p>
    <w:p w14:paraId="5020195B" w14:textId="4AE767EC" w:rsidR="000C7AE0" w:rsidRPr="000C7AE0" w:rsidRDefault="000C7AE0" w:rsidP="000C7AE0">
      <w:pPr>
        <w:pStyle w:val="MDPI23heading3"/>
      </w:pPr>
      <w:r>
        <w:t>2</w:t>
      </w:r>
      <w:r w:rsidRPr="00A67D4F">
        <w:t>.</w:t>
      </w:r>
      <w:r>
        <w:t>2</w:t>
      </w:r>
      <w:r w:rsidRPr="00A67D4F">
        <w:t>.</w:t>
      </w:r>
      <w:r>
        <w:t>2</w:t>
      </w:r>
      <w:r w:rsidRPr="00A67D4F">
        <w:t xml:space="preserve">. </w:t>
      </w:r>
      <w:r>
        <w:t>Sample Preparation</w:t>
      </w:r>
    </w:p>
    <w:p w14:paraId="0422A627" w14:textId="77777777" w:rsidR="000C7AE0" w:rsidRDefault="00564D98" w:rsidP="00564D98">
      <w:pPr>
        <w:pStyle w:val="MDPI22heading2"/>
        <w:spacing w:before="240"/>
        <w:ind w:firstLine="452"/>
        <w:rPr>
          <w:i w:val="0"/>
          <w:iCs/>
        </w:rPr>
      </w:pPr>
      <w:r w:rsidRPr="00564D98">
        <w:rPr>
          <w:i w:val="0"/>
          <w:iCs/>
        </w:rPr>
        <w:t xml:space="preserve">Samples were prepared at the University of Arkansas Stable Isotope Laboratory (UASIL) and the NSF-Keck Paleoenvironment and Stable Isotope Laboratory (KPESIL) at the University of Kansas. We powdered the samples using mortar and pestle. Samples were then treated with 0.5 M hydrochloric acid to remove carbonate. Samples were rinsed, dried, and weighed into tin capsules. </w:t>
      </w:r>
    </w:p>
    <w:p w14:paraId="26FA42B1" w14:textId="77777777" w:rsidR="000C7AE0" w:rsidRDefault="000C7AE0" w:rsidP="00564D98">
      <w:pPr>
        <w:pStyle w:val="MDPI22heading2"/>
        <w:spacing w:before="240"/>
        <w:ind w:firstLine="452"/>
        <w:rPr>
          <w:i w:val="0"/>
          <w:iCs/>
        </w:rPr>
      </w:pPr>
    </w:p>
    <w:p w14:paraId="06D526F0" w14:textId="5281F9E2" w:rsidR="000C7AE0" w:rsidRPr="000C7AE0" w:rsidRDefault="000C7AE0" w:rsidP="000C7AE0">
      <w:pPr>
        <w:pStyle w:val="MDPI23heading3"/>
      </w:pPr>
      <w:r>
        <w:t>2</w:t>
      </w:r>
      <w:r w:rsidRPr="00A67D4F">
        <w:t>.</w:t>
      </w:r>
      <w:r>
        <w:t>2</w:t>
      </w:r>
      <w:r w:rsidRPr="00A67D4F">
        <w:t>.</w:t>
      </w:r>
      <w:r>
        <w:t>2</w:t>
      </w:r>
      <w:r w:rsidRPr="00A67D4F">
        <w:t xml:space="preserve">. </w:t>
      </w:r>
      <w:r>
        <w:t>Isotope Ratio Mass Spectrometry</w:t>
      </w:r>
    </w:p>
    <w:p w14:paraId="0C24D626" w14:textId="713CE2CE" w:rsidR="00564D98" w:rsidRDefault="00564D98" w:rsidP="000C7AE0">
      <w:pPr>
        <w:pStyle w:val="MDPI22heading2"/>
        <w:spacing w:before="240"/>
        <w:ind w:firstLine="452"/>
        <w:rPr>
          <w:i w:val="0"/>
          <w:iCs/>
        </w:rPr>
      </w:pPr>
      <w:r w:rsidRPr="00564D98">
        <w:rPr>
          <w:i w:val="0"/>
          <w:iCs/>
        </w:rPr>
        <w:t xml:space="preserve">Mass of weighed samples varied from ~ 1-10mg depending on color as a proxy for total organic carbon (TOC) by weight. Target sample weights by color were determined through pilot analyses. Sample analysis occurred at the University of Arkansas Stable Isotope Lab and combusted via IsoLink Elemental Analyzer coupled to a Delta V Plus isotope ratio mass spectrometer. Values were corrected to the VPBD scale using internal and international standards (sandy soil, White River trout, corn maize, benzoic acid, ANU sucrose). </w:t>
      </w:r>
      <w:commentRangeStart w:id="6"/>
      <w:r w:rsidRPr="00564D98">
        <w:rPr>
          <w:i w:val="0"/>
          <w:iCs/>
        </w:rPr>
        <w:t>Reproducibility was reported at s = 0.18 ‰.</w:t>
      </w:r>
      <w:commentRangeEnd w:id="6"/>
      <w:r w:rsidRPr="00564D98">
        <w:rPr>
          <w:i w:val="0"/>
          <w:iCs/>
        </w:rPr>
        <w:commentReference w:id="6"/>
      </w:r>
    </w:p>
    <w:p w14:paraId="2F7544E8" w14:textId="77777777" w:rsidR="000C7AE0" w:rsidRDefault="000C7AE0" w:rsidP="000C7AE0">
      <w:pPr>
        <w:pStyle w:val="MDPI23heading3"/>
      </w:pPr>
    </w:p>
    <w:p w14:paraId="35708B32" w14:textId="276B5441" w:rsidR="000C7AE0" w:rsidRPr="000C7AE0" w:rsidRDefault="000C7AE0" w:rsidP="000C7AE0">
      <w:pPr>
        <w:pStyle w:val="MDPI23heading3"/>
      </w:pPr>
      <w:r>
        <w:t>2</w:t>
      </w:r>
      <w:r w:rsidRPr="00A67D4F">
        <w:t>.</w:t>
      </w:r>
      <w:r>
        <w:t>2</w:t>
      </w:r>
      <w:r w:rsidRPr="00A67D4F">
        <w:t>.</w:t>
      </w:r>
      <w:r>
        <w:t>3</w:t>
      </w:r>
      <w:r w:rsidRPr="00A67D4F">
        <w:t xml:space="preserve">. </w:t>
      </w:r>
      <w:r>
        <w:t>Chemostratigraphic Correlation</w:t>
      </w:r>
    </w:p>
    <w:p w14:paraId="2E060EDA" w14:textId="238764DD" w:rsidR="000C7AE0" w:rsidRDefault="000C7AE0" w:rsidP="000C7AE0">
      <w:pPr>
        <w:pStyle w:val="MDPI22heading2"/>
        <w:spacing w:before="240"/>
        <w:ind w:firstLine="452"/>
        <w:rPr>
          <w:i w:val="0"/>
          <w:iCs/>
        </w:rPr>
      </w:pPr>
      <w:r>
        <w:rPr>
          <w:i w:val="0"/>
          <w:iCs/>
        </w:rPr>
        <w:t xml:space="preserve">We used a combination of </w:t>
      </w:r>
      <w:r w:rsidR="00654C82">
        <w:rPr>
          <w:i w:val="0"/>
          <w:iCs/>
        </w:rPr>
        <w:t>manual</w:t>
      </w:r>
      <w:r>
        <w:rPr>
          <w:i w:val="0"/>
          <w:iCs/>
        </w:rPr>
        <w:t xml:space="preserve"> correlation (i.e. “wiggle-matching”) and quantitative</w:t>
      </w:r>
      <w:r w:rsidR="00654C82">
        <w:rPr>
          <w:i w:val="0"/>
          <w:iCs/>
        </w:rPr>
        <w:t xml:space="preserve"> correlation methods. We used our geochronological age models to predict the age of each sample and plotted our carbon isotope data against stratigraphic height </w:t>
      </w:r>
      <w:r w:rsidR="00654C82">
        <w:rPr>
          <w:i w:val="0"/>
          <w:iCs/>
        </w:rPr>
        <w:lastRenderedPageBreak/>
        <w:t xml:space="preserve">and then against age. We compared d13C-depth curves and d13C-age curves between the Crooked Creek and Cody Landfill section. </w:t>
      </w:r>
    </w:p>
    <w:p w14:paraId="089DDD6D" w14:textId="74FB6CCE" w:rsidR="00654C82" w:rsidRPr="00564D98" w:rsidRDefault="00654C82" w:rsidP="000C7AE0">
      <w:pPr>
        <w:pStyle w:val="MDPI22heading2"/>
        <w:spacing w:before="240"/>
        <w:ind w:firstLine="452"/>
        <w:rPr>
          <w:i w:val="0"/>
          <w:iCs/>
        </w:rPr>
      </w:pPr>
      <w:r>
        <w:rPr>
          <w:i w:val="0"/>
          <w:iCs/>
        </w:rPr>
        <w:t xml:space="preserve">We then used XYZ statistical method to explore for correlations. CHATGPT recommended these statistical methods, helped generate the R code, and helped with interpretation of the results. This can be reproduced using the script “script_name.R” in the R Project “Cloverly_chemostrat.Rproj” in Supplementary file XYZ. </w:t>
      </w:r>
    </w:p>
    <w:p w14:paraId="6E58679A" w14:textId="77777777" w:rsidR="00564D98" w:rsidRPr="00A67D4F" w:rsidRDefault="00564D98" w:rsidP="00564D98">
      <w:pPr>
        <w:pStyle w:val="MDPI31text"/>
        <w:ind w:left="0" w:firstLine="0"/>
      </w:pPr>
    </w:p>
    <w:p w14:paraId="6DCE5921" w14:textId="77777777" w:rsidR="006B19FC" w:rsidRPr="00A67D4F" w:rsidRDefault="006B19FC" w:rsidP="00992256">
      <w:pPr>
        <w:pStyle w:val="MDPI21heading1"/>
      </w:pPr>
      <w:r w:rsidRPr="00A67D4F">
        <w:t>3. Results</w:t>
      </w:r>
    </w:p>
    <w:p w14:paraId="0B7E0B2E" w14:textId="4C988377" w:rsidR="006B19FC" w:rsidRDefault="006B19FC" w:rsidP="00992256">
      <w:pPr>
        <w:pStyle w:val="MDPI22heading2"/>
        <w:spacing w:before="240"/>
        <w:rPr>
          <w:noProof w:val="0"/>
        </w:rPr>
      </w:pPr>
      <w:r w:rsidRPr="00A67D4F">
        <w:rPr>
          <w:noProof w:val="0"/>
        </w:rPr>
        <w:t xml:space="preserve">3.1. </w:t>
      </w:r>
      <w:r w:rsidR="00654C82">
        <w:rPr>
          <w:noProof w:val="0"/>
        </w:rPr>
        <w:t>Lithofacies Characterization</w:t>
      </w:r>
    </w:p>
    <w:p w14:paraId="182848EC" w14:textId="5B83827C" w:rsidR="00720456" w:rsidRDefault="00720456" w:rsidP="00720456">
      <w:pPr>
        <w:pStyle w:val="MDPI22heading2"/>
        <w:spacing w:before="240"/>
        <w:ind w:firstLine="452"/>
        <w:rPr>
          <w:i w:val="0"/>
          <w:iCs/>
        </w:rPr>
      </w:pPr>
      <w:r w:rsidRPr="00720456">
        <w:rPr>
          <w:highlight w:val="yellow"/>
        </w:rPr>
        <w:t>Take the</w:t>
      </w:r>
      <w:r w:rsidRPr="00654C82">
        <w:rPr>
          <w:highlight w:val="yellow"/>
        </w:rPr>
        <w:t xml:space="preserve"> detailed facies description and interpretation</w:t>
      </w:r>
      <w:r w:rsidRPr="00720456">
        <w:rPr>
          <w:highlight w:val="yellow"/>
        </w:rPr>
        <w:t xml:space="preserve"> from your paleoclimate manuscript and introduce it first here</w:t>
      </w:r>
      <w:r w:rsidRPr="00654C82">
        <w:rPr>
          <w:i w:val="0"/>
          <w:iCs/>
        </w:rPr>
        <w:t xml:space="preserve"> </w:t>
      </w:r>
    </w:p>
    <w:p w14:paraId="64C5DD35" w14:textId="03A626B9" w:rsidR="00654C82" w:rsidRPr="00654C82" w:rsidRDefault="00654C82" w:rsidP="00654C82">
      <w:pPr>
        <w:pStyle w:val="MDPI22heading2"/>
        <w:spacing w:before="240"/>
        <w:ind w:firstLine="452"/>
        <w:rPr>
          <w:b/>
          <w:bCs/>
          <w:i w:val="0"/>
          <w:iCs/>
        </w:rPr>
      </w:pPr>
      <w:r w:rsidRPr="00654C82">
        <w:rPr>
          <w:i w:val="0"/>
          <w:iCs/>
        </w:rPr>
        <w:t>The Cody Landfill and Crooked Creek sections expose a succession of fluvial and overbank deposits that include channel sandstones, crevasse splay sandstones, and fine-grained overbank mudstones and siltstones. Channel sandstones, equivalent to Ostrom’s (1970) “Unit VI,” are present only at Crooked Creek near the base of the Himes Member. These thick, massive sands contain ripples and mud rip-up clasts near their base. In contrast, crevasse splay sandstones—thin (&lt;2</w:t>
      </w:r>
      <w:r w:rsidRPr="00654C82">
        <w:rPr>
          <w:rFonts w:ascii="Times New Roman" w:hAnsi="Times New Roman"/>
          <w:i w:val="0"/>
          <w:iCs/>
        </w:rPr>
        <w:t> </w:t>
      </w:r>
      <w:r w:rsidRPr="00654C82">
        <w:rPr>
          <w:i w:val="0"/>
          <w:iCs/>
        </w:rPr>
        <w:t>m), upward-fining beds locally cemented with carbonate—occur in both the Little Sheep and Himes Members at both sites.</w:t>
      </w:r>
    </w:p>
    <w:p w14:paraId="74C157A2" w14:textId="31D8B3E0" w:rsidR="00654C82" w:rsidRDefault="00654C82" w:rsidP="00480F7C">
      <w:pPr>
        <w:pStyle w:val="MDPI22heading2"/>
        <w:spacing w:before="240"/>
        <w:ind w:firstLine="452"/>
        <w:rPr>
          <w:i w:val="0"/>
          <w:iCs/>
        </w:rPr>
      </w:pPr>
      <w:r w:rsidRPr="00654C82">
        <w:rPr>
          <w:i w:val="0"/>
          <w:iCs/>
        </w:rPr>
        <w:t xml:space="preserve">The fine-grained overbank deposits include both pedogenically altered and unaltered facies. Non-pedogenic laminated silts and muds in the upper Himes likely represent paralic environments and contain plant debris, leaves, and charcoal. Pedogenic facies are further subdivided into well-drained (red-purple) and poorly drained (drab) paleosols, with both showing evidence of bioturbation and shrink-swell (vertic) features. At Cody, carbonates occur primarily in well-drained paleosols and include aquatic fossils; at Crooked Creek, carbonates are less common and occur in one interval of poorly drained paleosols in the Little Sheep Member. Ostracods were identified in this interval at both sites. While some of these deposits may reflect shallow lacustrine or palustrine conditions (cf. Orchard, 2024), the scarcity of sedimentary structures and diagnostic minerals such as chalcedony or gypsum makes such interpretations tentative. </w:t>
      </w:r>
    </w:p>
    <w:p w14:paraId="3E361F37" w14:textId="22D2E652" w:rsidR="00480F7C" w:rsidRDefault="00805EBC" w:rsidP="00480F7C">
      <w:pPr>
        <w:pStyle w:val="MDPI22heading2"/>
        <w:spacing w:before="240"/>
        <w:rPr>
          <w:noProof w:val="0"/>
        </w:rPr>
      </w:pPr>
      <w:r>
        <w:rPr>
          <w:noProof w:val="0"/>
        </w:rPr>
        <w:t>3</w:t>
      </w:r>
      <w:r w:rsidR="00480F7C" w:rsidRPr="00A67D4F">
        <w:rPr>
          <w:noProof w:val="0"/>
        </w:rPr>
        <w:t xml:space="preserve">.1. </w:t>
      </w:r>
      <w:r w:rsidR="00480F7C">
        <w:rPr>
          <w:noProof w:val="0"/>
        </w:rPr>
        <w:t>LA-CIP-MS</w:t>
      </w:r>
    </w:p>
    <w:p w14:paraId="2BA48715" w14:textId="3C734C35" w:rsidR="00480F7C" w:rsidRDefault="00805EBC" w:rsidP="00480F7C">
      <w:pPr>
        <w:pStyle w:val="MDPI22heading2"/>
        <w:spacing w:before="240"/>
        <w:rPr>
          <w:noProof w:val="0"/>
        </w:rPr>
      </w:pPr>
      <w:r>
        <w:rPr>
          <w:noProof w:val="0"/>
        </w:rPr>
        <w:t>3</w:t>
      </w:r>
      <w:r w:rsidR="00480F7C" w:rsidRPr="00A67D4F">
        <w:rPr>
          <w:noProof w:val="0"/>
        </w:rPr>
        <w:t>.</w:t>
      </w:r>
      <w:r w:rsidR="00480F7C">
        <w:rPr>
          <w:noProof w:val="0"/>
        </w:rPr>
        <w:t>2</w:t>
      </w:r>
      <w:r w:rsidR="00480F7C" w:rsidRPr="00A67D4F">
        <w:rPr>
          <w:noProof w:val="0"/>
        </w:rPr>
        <w:t xml:space="preserve">. </w:t>
      </w:r>
      <w:r w:rsidR="00480F7C">
        <w:rPr>
          <w:noProof w:val="0"/>
        </w:rPr>
        <w:t>CA-TIMS</w:t>
      </w:r>
    </w:p>
    <w:p w14:paraId="5C245C60" w14:textId="77BB42EE" w:rsidR="00720456" w:rsidRDefault="00805EBC" w:rsidP="00480F7C">
      <w:pPr>
        <w:pStyle w:val="MDPI22heading2"/>
        <w:spacing w:before="240"/>
        <w:rPr>
          <w:noProof w:val="0"/>
        </w:rPr>
      </w:pPr>
      <w:r>
        <w:rPr>
          <w:noProof w:val="0"/>
        </w:rPr>
        <w:t>3</w:t>
      </w:r>
      <w:r w:rsidR="00720456">
        <w:rPr>
          <w:noProof w:val="0"/>
        </w:rPr>
        <w:t>.3 Depth-Age Models</w:t>
      </w:r>
    </w:p>
    <w:p w14:paraId="441AB8BF" w14:textId="56DDACCB" w:rsidR="00480F7C" w:rsidRDefault="00805EBC" w:rsidP="00480F7C">
      <w:pPr>
        <w:pStyle w:val="MDPI22heading2"/>
        <w:spacing w:before="240"/>
        <w:rPr>
          <w:noProof w:val="0"/>
        </w:rPr>
      </w:pPr>
      <w:r>
        <w:rPr>
          <w:noProof w:val="0"/>
        </w:rPr>
        <w:t>3</w:t>
      </w:r>
      <w:r w:rsidR="00480F7C">
        <w:rPr>
          <w:noProof w:val="0"/>
        </w:rPr>
        <w:t>.</w:t>
      </w:r>
      <w:r w:rsidR="00720456">
        <w:rPr>
          <w:noProof w:val="0"/>
        </w:rPr>
        <w:t>4</w:t>
      </w:r>
      <w:r w:rsidR="00480F7C">
        <w:rPr>
          <w:noProof w:val="0"/>
        </w:rPr>
        <w:t xml:space="preserve"> Bulk Organic Carbon IRMS</w:t>
      </w:r>
    </w:p>
    <w:p w14:paraId="0A993147" w14:textId="77FFDAF1" w:rsidR="00480F7C" w:rsidRDefault="00805EBC" w:rsidP="00480F7C">
      <w:pPr>
        <w:pStyle w:val="MDPI22heading2"/>
        <w:spacing w:before="240"/>
        <w:rPr>
          <w:noProof w:val="0"/>
        </w:rPr>
      </w:pPr>
      <w:r>
        <w:rPr>
          <w:noProof w:val="0"/>
        </w:rPr>
        <w:t>3.</w:t>
      </w:r>
      <w:r w:rsidR="00720456">
        <w:rPr>
          <w:noProof w:val="0"/>
        </w:rPr>
        <w:t>5</w:t>
      </w:r>
      <w:r w:rsidR="00480F7C">
        <w:rPr>
          <w:noProof w:val="0"/>
        </w:rPr>
        <w:t xml:space="preserve"> </w:t>
      </w:r>
      <w:r w:rsidR="00720456">
        <w:rPr>
          <w:noProof w:val="0"/>
        </w:rPr>
        <w:t xml:space="preserve">Chemostratigraphic </w:t>
      </w:r>
      <w:r w:rsidR="00480F7C">
        <w:rPr>
          <w:noProof w:val="0"/>
        </w:rPr>
        <w:t>Correlation Analyses</w:t>
      </w:r>
    </w:p>
    <w:p w14:paraId="4CF87548" w14:textId="77777777" w:rsidR="00480F7C" w:rsidRDefault="00480F7C" w:rsidP="00480F7C">
      <w:pPr>
        <w:pStyle w:val="MDPI22heading2"/>
        <w:spacing w:before="240"/>
        <w:rPr>
          <w:noProof w:val="0"/>
        </w:rPr>
      </w:pPr>
    </w:p>
    <w:p w14:paraId="1E3A5600" w14:textId="77777777" w:rsidR="00480F7C" w:rsidRDefault="00480F7C" w:rsidP="00480F7C">
      <w:pPr>
        <w:pStyle w:val="MDPI22heading2"/>
        <w:spacing w:before="240"/>
        <w:rPr>
          <w:noProof w:val="0"/>
        </w:rPr>
      </w:pPr>
    </w:p>
    <w:p w14:paraId="5F6B328E" w14:textId="77777777" w:rsidR="00480F7C" w:rsidRDefault="00480F7C" w:rsidP="00480F7C">
      <w:pPr>
        <w:pStyle w:val="MDPI22heading2"/>
        <w:spacing w:before="240"/>
        <w:rPr>
          <w:noProof w:val="0"/>
        </w:rPr>
      </w:pPr>
    </w:p>
    <w:p w14:paraId="0A78F5DF" w14:textId="77777777" w:rsidR="00480F7C" w:rsidRDefault="00480F7C" w:rsidP="00480F7C">
      <w:pPr>
        <w:pStyle w:val="MDPI22heading2"/>
        <w:spacing w:before="240"/>
        <w:rPr>
          <w:noProof w:val="0"/>
        </w:rPr>
      </w:pPr>
    </w:p>
    <w:p w14:paraId="08D08FB2" w14:textId="77777777" w:rsidR="00480F7C" w:rsidRDefault="00480F7C" w:rsidP="00480F7C">
      <w:pPr>
        <w:pStyle w:val="MDPI22heading2"/>
        <w:spacing w:before="240"/>
        <w:rPr>
          <w:noProof w:val="0"/>
        </w:rPr>
      </w:pPr>
    </w:p>
    <w:p w14:paraId="432E25F3" w14:textId="77777777" w:rsidR="00480F7C" w:rsidRDefault="00480F7C" w:rsidP="00480F7C">
      <w:pPr>
        <w:pStyle w:val="MDPI22heading2"/>
        <w:spacing w:before="240"/>
        <w:rPr>
          <w:noProof w:val="0"/>
        </w:rPr>
      </w:pPr>
    </w:p>
    <w:p w14:paraId="6AC8D0A4" w14:textId="77777777" w:rsidR="00480F7C" w:rsidRDefault="00480F7C" w:rsidP="00480F7C">
      <w:pPr>
        <w:pStyle w:val="MDPI22heading2"/>
        <w:spacing w:before="240"/>
        <w:rPr>
          <w:noProof w:val="0"/>
        </w:rPr>
      </w:pPr>
    </w:p>
    <w:p w14:paraId="6ADA575D" w14:textId="77777777" w:rsidR="006B19FC" w:rsidRPr="00A67D4F" w:rsidRDefault="006B19FC" w:rsidP="00992256">
      <w:pPr>
        <w:pStyle w:val="MDPI21heading1"/>
      </w:pPr>
      <w:r w:rsidRPr="00A67D4F">
        <w:t>4. Discussion</w:t>
      </w:r>
    </w:p>
    <w:p w14:paraId="2CF161F5" w14:textId="77777777" w:rsidR="00805EBC" w:rsidRDefault="00805EBC" w:rsidP="00992256">
      <w:pPr>
        <w:pStyle w:val="MDPI31text"/>
      </w:pPr>
    </w:p>
    <w:p w14:paraId="21EDEA37" w14:textId="1ED59374" w:rsidR="00805EBC" w:rsidRDefault="00805EBC" w:rsidP="00805EBC">
      <w:pPr>
        <w:pStyle w:val="MDPI22heading2"/>
        <w:spacing w:before="240"/>
        <w:rPr>
          <w:noProof w:val="0"/>
        </w:rPr>
      </w:pPr>
      <w:r>
        <w:rPr>
          <w:noProof w:val="0"/>
        </w:rPr>
        <w:t>4</w:t>
      </w:r>
      <w:r w:rsidRPr="00A67D4F">
        <w:rPr>
          <w:noProof w:val="0"/>
        </w:rPr>
        <w:t>.</w:t>
      </w:r>
      <w:r>
        <w:rPr>
          <w:noProof w:val="0"/>
        </w:rPr>
        <w:t>1</w:t>
      </w:r>
      <w:r w:rsidRPr="00A67D4F">
        <w:rPr>
          <w:noProof w:val="0"/>
        </w:rPr>
        <w:t xml:space="preserve">. </w:t>
      </w:r>
      <w:r>
        <w:rPr>
          <w:noProof w:val="0"/>
        </w:rPr>
        <w:t>Interpretation and key findings</w:t>
      </w:r>
    </w:p>
    <w:p w14:paraId="3AD52431" w14:textId="77777777" w:rsidR="00805EBC" w:rsidRPr="00A67D4F" w:rsidRDefault="00805EBC" w:rsidP="00805EBC">
      <w:pPr>
        <w:pStyle w:val="MDPI31text"/>
      </w:pPr>
      <w:r>
        <w:t xml:space="preserve">Based on our depth-age models derived from zircon geochronology, the Crooked Creek and Cody Landfill sections are largely diachronous. Out of the whole 30 Ma that Cloverly deposition seems to record, only about 1.5 Ma of overlap occurs between these two sections. Most of the mudstone interval of the Cloverly seems to have been deposited over a relatively short amount of time (&lt;&lt;10 Ma). But </w:t>
      </w:r>
    </w:p>
    <w:p w14:paraId="07B1479F" w14:textId="7CFFB87A" w:rsidR="00805EBC" w:rsidRDefault="00805EBC" w:rsidP="00805EBC">
      <w:pPr>
        <w:pStyle w:val="MDPI22heading2"/>
        <w:spacing w:before="240"/>
        <w:rPr>
          <w:noProof w:val="0"/>
        </w:rPr>
      </w:pPr>
      <w:r>
        <w:rPr>
          <w:noProof w:val="0"/>
        </w:rPr>
        <w:t>4.2 Implications for Cloverly chronostratigraphy</w:t>
      </w:r>
    </w:p>
    <w:p w14:paraId="7B3CB636" w14:textId="044189A3" w:rsidR="00D45E59" w:rsidRDefault="00D45E59" w:rsidP="00D45E59">
      <w:pPr>
        <w:pStyle w:val="MDPI31text"/>
      </w:pPr>
      <w:r w:rsidRPr="00720456">
        <w:t xml:space="preserve">The upper Little Sheep Member is likely Albian in age throughout the basin, while the lower Little Sheep appears to be older in some parts of the basin and is likely separated from the upper interval by a local unconformity. New zircon geochronology from the western flank of the Horse Center Anticline supports the interpretation of a significant unconformity (~120–112 Ma) approximately 14 meters above the Pryor Conglomerate at HCA as suggested by previous data from the Cody Landfill site (D’Emic et al., 2019). </w:t>
      </w:r>
      <w:r>
        <w:t>We are unable to recognize a lithostratigraphic indication of a significant erosional unconformity or extensive (10</w:t>
      </w:r>
      <w:r w:rsidRPr="00D45E59">
        <w:rPr>
          <w:vertAlign w:val="superscript"/>
        </w:rPr>
        <w:t>5</w:t>
      </w:r>
      <w:r>
        <w:t>-10</w:t>
      </w:r>
      <w:r>
        <w:rPr>
          <w:vertAlign w:val="superscript"/>
        </w:rPr>
        <w:t>7</w:t>
      </w:r>
      <w:r>
        <w:t xml:space="preserve"> years) period of non-deposition. There is no unconformable, sharp contact, and there is no notable change in the degree of pedogenesis expected to accompany a landscape that is stable for millions of years. Still, the geochronological evidence for a hiatus here is robust.</w:t>
      </w:r>
      <w:r>
        <w:t xml:space="preserve"> </w:t>
      </w:r>
      <w:r w:rsidRPr="00720456">
        <w:t>The Himes Member is also likely entirely Albian, with no evidence supporting the presence of Cenomanian deposits within the Cloverly Formation</w:t>
      </w:r>
      <w:r>
        <w:t xml:space="preserve"> as suspected by D’Emic et al. (2009). </w:t>
      </w:r>
    </w:p>
    <w:p w14:paraId="32FC22CC" w14:textId="77777777" w:rsidR="006B499C" w:rsidRDefault="006B499C" w:rsidP="00805EBC">
      <w:pPr>
        <w:pStyle w:val="MDPI22heading2"/>
        <w:spacing w:before="240"/>
        <w:rPr>
          <w:i w:val="0"/>
          <w:iCs/>
          <w:noProof w:val="0"/>
        </w:rPr>
      </w:pPr>
      <w:r>
        <w:rPr>
          <w:i w:val="0"/>
          <w:iCs/>
          <w:noProof w:val="0"/>
        </w:rPr>
        <w:t>H</w:t>
      </w:r>
      <w:r w:rsidRPr="006B499C">
        <w:rPr>
          <w:i w:val="0"/>
          <w:iCs/>
          <w:noProof w:val="0"/>
        </w:rPr>
        <w:t>igh-resolution, correlative carbon isotope records from key fossil-bearing sections of the Cloverly Formation have the potential to establish a high-precision spatiotemporal framework for fossil occurrences and paleoenvironmental records</w:t>
      </w:r>
      <w:r>
        <w:rPr>
          <w:i w:val="0"/>
          <w:iCs/>
          <w:noProof w:val="0"/>
        </w:rPr>
        <w:t xml:space="preserve">, which is </w:t>
      </w:r>
      <w:r w:rsidRPr="006B499C">
        <w:rPr>
          <w:i w:val="0"/>
          <w:iCs/>
          <w:noProof w:val="0"/>
        </w:rPr>
        <w:t>essential for detailed paleoecological reconstruction. However, our results do not support the use of carbon isotope stratigraphy for this purpose in the Cloverly. Local heterogeneity in depositional and environmental conditions appears to have overwhelmed any regional or global influence on the carbon isotope composition of soil organic matter. This interpretation assumes that our geochronology-based age models are as accurate and precise as reported. While we observe a possible carbon isotope excursion in both the Crooked Creek and Cody Landfill sections, our age models indicate that these strata are diachronous. It remains possible that other sections in the Cloverly better capture regional or global signals and may eventually support broader application of carbon isotope stratigraphy, but our current results do not.</w:t>
      </w:r>
    </w:p>
    <w:p w14:paraId="08870ED8" w14:textId="52CD8F37" w:rsidR="00805EBC" w:rsidRDefault="00805EBC" w:rsidP="00805EBC">
      <w:pPr>
        <w:pStyle w:val="MDPI22heading2"/>
        <w:spacing w:before="240"/>
        <w:rPr>
          <w:noProof w:val="0"/>
        </w:rPr>
      </w:pPr>
      <w:r>
        <w:rPr>
          <w:noProof w:val="0"/>
        </w:rPr>
        <w:t>4.3 Implications for carbon isotope stratigraphy of the mid-Cretaceous Western Interior</w:t>
      </w:r>
    </w:p>
    <w:p w14:paraId="39652CAB" w14:textId="179C7F49" w:rsidR="006B499C" w:rsidRDefault="006B499C" w:rsidP="00805EBC">
      <w:pPr>
        <w:pStyle w:val="MDPI22heading2"/>
        <w:spacing w:before="240"/>
        <w:rPr>
          <w:i w:val="0"/>
          <w:iCs/>
          <w:noProof w:val="0"/>
        </w:rPr>
      </w:pPr>
      <w:r>
        <w:rPr>
          <w:i w:val="0"/>
          <w:iCs/>
          <w:noProof w:val="0"/>
        </w:rPr>
        <w:t>Previous works have found that carbon isotopes of ancient soil organic matter are potentially subject to processes that confound the use of carbon isotope stratigraphy as a high-</w:t>
      </w:r>
      <w:r>
        <w:rPr>
          <w:i w:val="0"/>
          <w:iCs/>
          <w:noProof w:val="0"/>
        </w:rPr>
        <w:lastRenderedPageBreak/>
        <w:t>precision, broadly applicable, correlative tool (</w:t>
      </w:r>
      <w:proofErr w:type="spellStart"/>
      <w:r w:rsidRPr="006B499C">
        <w:rPr>
          <w:i w:val="0"/>
          <w:iCs/>
          <w:noProof w:val="0"/>
          <w:highlight w:val="yellow"/>
        </w:rPr>
        <w:t>Baczinsky</w:t>
      </w:r>
      <w:proofErr w:type="spellEnd"/>
      <w:r w:rsidRPr="006B499C">
        <w:rPr>
          <w:i w:val="0"/>
          <w:iCs/>
          <w:noProof w:val="0"/>
          <w:highlight w:val="yellow"/>
        </w:rPr>
        <w:t xml:space="preserve"> et al., </w:t>
      </w:r>
      <w:proofErr w:type="gramStart"/>
      <w:r w:rsidRPr="006B499C">
        <w:rPr>
          <w:i w:val="0"/>
          <w:iCs/>
          <w:noProof w:val="0"/>
          <w:highlight w:val="yellow"/>
        </w:rPr>
        <w:t>2013?</w:t>
      </w:r>
      <w:r>
        <w:rPr>
          <w:i w:val="0"/>
          <w:iCs/>
          <w:noProof w:val="0"/>
          <w:highlight w:val="yellow"/>
        </w:rPr>
        <w:t>;</w:t>
      </w:r>
      <w:proofErr w:type="gramEnd"/>
      <w:r>
        <w:rPr>
          <w:i w:val="0"/>
          <w:iCs/>
          <w:noProof w:val="0"/>
          <w:highlight w:val="yellow"/>
        </w:rPr>
        <w:t xml:space="preserve"> others!</w:t>
      </w:r>
      <w:r w:rsidRPr="006B499C">
        <w:rPr>
          <w:i w:val="0"/>
          <w:iCs/>
          <w:noProof w:val="0"/>
          <w:highlight w:val="yellow"/>
        </w:rPr>
        <w:t>).</w:t>
      </w:r>
      <w:r>
        <w:rPr>
          <w:i w:val="0"/>
          <w:iCs/>
          <w:noProof w:val="0"/>
        </w:rPr>
        <w:t xml:space="preserve"> Among the factors that may influence the Cloverly carbon isotope compositions are reworking of older, </w:t>
      </w:r>
      <w:proofErr w:type="spellStart"/>
      <w:r>
        <w:rPr>
          <w:i w:val="0"/>
          <w:iCs/>
          <w:noProof w:val="0"/>
        </w:rPr>
        <w:t>allochtonous</w:t>
      </w:r>
      <w:proofErr w:type="spellEnd"/>
      <w:r>
        <w:rPr>
          <w:i w:val="0"/>
          <w:iCs/>
          <w:noProof w:val="0"/>
        </w:rPr>
        <w:t xml:space="preserve"> organic carbon into younger deposits, mixing carbon pools and changing the mean d13C of organic carbon in the floodplain deposits. This reworking is a likely possibility in the Cloverly, given the evidence that the Cloverly mudstones were deposited during a low-accommodation systems tract where erosion and sediment bypass are the predominant processes (</w:t>
      </w:r>
      <w:r w:rsidRPr="006B499C">
        <w:rPr>
          <w:i w:val="0"/>
          <w:iCs/>
          <w:noProof w:val="0"/>
          <w:highlight w:val="yellow"/>
        </w:rPr>
        <w:t>Foreman et al.., 2022; this study</w:t>
      </w:r>
      <w:r>
        <w:rPr>
          <w:i w:val="0"/>
          <w:iCs/>
          <w:noProof w:val="0"/>
        </w:rPr>
        <w:t xml:space="preserve">). Another key local influence likely at play in the Cloverly floodplain paleosols is </w:t>
      </w:r>
      <w:r w:rsidR="009D1BF7">
        <w:rPr>
          <w:i w:val="0"/>
          <w:iCs/>
          <w:noProof w:val="0"/>
        </w:rPr>
        <w:t xml:space="preserve">variation in soil drainage and therefore microbial respiration </w:t>
      </w:r>
      <w:r w:rsidR="009D1BF7">
        <w:rPr>
          <w:i w:val="0"/>
          <w:iCs/>
          <w:noProof w:val="0"/>
        </w:rPr>
        <w:t>(</w:t>
      </w:r>
      <w:proofErr w:type="spellStart"/>
      <w:r w:rsidR="009D1BF7" w:rsidRPr="006B499C">
        <w:rPr>
          <w:i w:val="0"/>
          <w:iCs/>
          <w:noProof w:val="0"/>
          <w:highlight w:val="yellow"/>
        </w:rPr>
        <w:t>Baczinsky</w:t>
      </w:r>
      <w:proofErr w:type="spellEnd"/>
      <w:r w:rsidR="009D1BF7" w:rsidRPr="006B499C">
        <w:rPr>
          <w:i w:val="0"/>
          <w:iCs/>
          <w:noProof w:val="0"/>
          <w:highlight w:val="yellow"/>
        </w:rPr>
        <w:t xml:space="preserve"> et al., </w:t>
      </w:r>
      <w:proofErr w:type="gramStart"/>
      <w:r w:rsidR="009D1BF7" w:rsidRPr="006B499C">
        <w:rPr>
          <w:i w:val="0"/>
          <w:iCs/>
          <w:noProof w:val="0"/>
          <w:highlight w:val="yellow"/>
        </w:rPr>
        <w:t>2013?</w:t>
      </w:r>
      <w:r w:rsidR="009D1BF7">
        <w:rPr>
          <w:i w:val="0"/>
          <w:iCs/>
          <w:noProof w:val="0"/>
          <w:highlight w:val="yellow"/>
        </w:rPr>
        <w:t>;</w:t>
      </w:r>
      <w:proofErr w:type="gramEnd"/>
      <w:r w:rsidR="009D1BF7">
        <w:rPr>
          <w:i w:val="0"/>
          <w:iCs/>
          <w:noProof w:val="0"/>
          <w:highlight w:val="yellow"/>
        </w:rPr>
        <w:t xml:space="preserve"> others!</w:t>
      </w:r>
      <w:r w:rsidR="009D1BF7" w:rsidRPr="006B499C">
        <w:rPr>
          <w:i w:val="0"/>
          <w:iCs/>
          <w:noProof w:val="0"/>
          <w:highlight w:val="yellow"/>
        </w:rPr>
        <w:t>).</w:t>
      </w:r>
      <w:r w:rsidR="009D1BF7">
        <w:rPr>
          <w:i w:val="0"/>
          <w:iCs/>
          <w:noProof w:val="0"/>
        </w:rPr>
        <w:t xml:space="preserve"> </w:t>
      </w:r>
    </w:p>
    <w:p w14:paraId="38C861BB" w14:textId="1BE193D7" w:rsidR="009D1BF7" w:rsidRPr="006B499C" w:rsidRDefault="009D1BF7" w:rsidP="00805EBC">
      <w:pPr>
        <w:pStyle w:val="MDPI22heading2"/>
        <w:spacing w:before="240"/>
        <w:rPr>
          <w:i w:val="0"/>
          <w:iCs/>
          <w:noProof w:val="0"/>
        </w:rPr>
      </w:pPr>
      <w:r>
        <w:rPr>
          <w:i w:val="0"/>
          <w:iCs/>
          <w:noProof w:val="0"/>
        </w:rPr>
        <w:t>If these factors affect the Cloverly paleosols, we should be careful to interpret carbon isotopes in other mid-Cretaceous paleosols, especially if they are thought to have formed under low-accommodation settings</w:t>
      </w:r>
      <w:r w:rsidRPr="009D1BF7">
        <w:rPr>
          <w:noProof w:val="0"/>
        </w:rPr>
        <w:t xml:space="preserve">. </w:t>
      </w:r>
      <w:r w:rsidRPr="009D1BF7">
        <w:rPr>
          <w:noProof w:val="0"/>
          <w:highlight w:val="yellow"/>
        </w:rPr>
        <w:t>Here I should really comment on which stratigraphic units, and even which carbon isotope studies, should be reconsidered considering carbon isotope stratigraphy.</w:t>
      </w:r>
      <w:r>
        <w:rPr>
          <w:i w:val="0"/>
          <w:iCs/>
          <w:noProof w:val="0"/>
        </w:rPr>
        <w:t xml:space="preserve"> </w:t>
      </w:r>
    </w:p>
    <w:p w14:paraId="71852AAB" w14:textId="70E38DC9" w:rsidR="00805EBC" w:rsidRDefault="00805EBC" w:rsidP="00805EBC">
      <w:pPr>
        <w:pStyle w:val="MDPI22heading2"/>
        <w:spacing w:before="240"/>
        <w:rPr>
          <w:noProof w:val="0"/>
        </w:rPr>
      </w:pPr>
      <w:r>
        <w:rPr>
          <w:noProof w:val="0"/>
        </w:rPr>
        <w:t>4.4 Implications for terrestrial carbon isotope stratigraphy as a chronostratigraphic tool</w:t>
      </w:r>
    </w:p>
    <w:p w14:paraId="6703D171" w14:textId="4201671A" w:rsidR="00805EBC" w:rsidRDefault="009D1BF7" w:rsidP="00992256">
      <w:pPr>
        <w:pStyle w:val="MDPI31text"/>
      </w:pPr>
      <w:r>
        <w:t xml:space="preserve">Well, I guess my main thoughts here are that based on </w:t>
      </w:r>
      <w:r w:rsidRPr="009D1BF7">
        <w:t>(</w:t>
      </w:r>
      <w:proofErr w:type="spellStart"/>
      <w:r w:rsidRPr="009D1BF7">
        <w:rPr>
          <w:highlight w:val="yellow"/>
        </w:rPr>
        <w:t>Baczinsky</w:t>
      </w:r>
      <w:proofErr w:type="spellEnd"/>
      <w:r w:rsidRPr="009D1BF7">
        <w:rPr>
          <w:highlight w:val="yellow"/>
        </w:rPr>
        <w:t xml:space="preserve"> et al., </w:t>
      </w:r>
      <w:proofErr w:type="gramStart"/>
      <w:r w:rsidRPr="009D1BF7">
        <w:rPr>
          <w:highlight w:val="yellow"/>
        </w:rPr>
        <w:t>2013?;</w:t>
      </w:r>
      <w:proofErr w:type="gramEnd"/>
      <w:r w:rsidRPr="009D1BF7">
        <w:rPr>
          <w:highlight w:val="yellow"/>
        </w:rPr>
        <w:t xml:space="preserve"> others!)</w:t>
      </w:r>
      <w:r>
        <w:rPr>
          <w:i/>
          <w:iCs/>
        </w:rPr>
        <w:t xml:space="preserve"> </w:t>
      </w:r>
      <w:r w:rsidRPr="009D1BF7">
        <w:t>and our data here</w:t>
      </w:r>
      <w:r>
        <w:t xml:space="preserve">, you really need substantial </w:t>
      </w:r>
      <w:proofErr w:type="gramStart"/>
      <w:r>
        <w:t>CIE’s</w:t>
      </w:r>
      <w:proofErr w:type="gramEnd"/>
      <w:r>
        <w:t xml:space="preserve"> to overwhelm local carbon variations in floodplain paleosols. If your section doesn’t happen to encompass such an interval that has significant CIE’s, you might not be able to resolve regional or global signals in your floodplain paleosol records. And, as I suggested above, maybe this is particularly a concern in heterogeneous landscapes and in nonmarine low-accommodation systems tracts. </w:t>
      </w:r>
    </w:p>
    <w:p w14:paraId="56936F2B" w14:textId="77777777" w:rsidR="009D1BF7" w:rsidRDefault="009D1BF7" w:rsidP="00992256">
      <w:pPr>
        <w:pStyle w:val="MDPI31text"/>
      </w:pPr>
    </w:p>
    <w:p w14:paraId="1EA9709B" w14:textId="77777777" w:rsidR="009D1BF7" w:rsidRDefault="009D1BF7" w:rsidP="00992256">
      <w:pPr>
        <w:pStyle w:val="MDPI31text"/>
      </w:pPr>
    </w:p>
    <w:p w14:paraId="55568032" w14:textId="28B29B7D" w:rsidR="006B19FC" w:rsidRDefault="006B19FC" w:rsidP="00992256">
      <w:pPr>
        <w:pStyle w:val="MDPI31text"/>
      </w:pPr>
      <w:r w:rsidRPr="00A67D4F">
        <w:t xml:space="preserve">Authors should discuss the results and how they can be </w:t>
      </w:r>
      <w:r w:rsidR="00CC1889" w:rsidRPr="00A67D4F">
        <w:t xml:space="preserve">interpreted from the perspective </w:t>
      </w:r>
      <w:r w:rsidRPr="00A67D4F">
        <w:t>of previous studies and of the working hypotheses. The findings and their implications should be discussed in the broadest context possible. Future research directions may also be highlighted.</w:t>
      </w:r>
    </w:p>
    <w:p w14:paraId="7280F047" w14:textId="77777777" w:rsidR="006B19FC" w:rsidRPr="00A67D4F" w:rsidRDefault="006B19FC" w:rsidP="00992256">
      <w:pPr>
        <w:pStyle w:val="MDPI21heading1"/>
      </w:pPr>
      <w:r w:rsidRPr="00A67D4F">
        <w:t>5. Conclusions</w:t>
      </w:r>
    </w:p>
    <w:p w14:paraId="578EC622" w14:textId="77777777" w:rsidR="006B19FC" w:rsidRPr="00A67D4F" w:rsidRDefault="006B19FC" w:rsidP="00992256">
      <w:pPr>
        <w:pStyle w:val="MDPI31text"/>
      </w:pPr>
      <w:r w:rsidRPr="00A67D4F">
        <w:t xml:space="preserve">This section is </w:t>
      </w:r>
      <w:r w:rsidR="00CC1889" w:rsidRPr="00A67D4F">
        <w:t xml:space="preserve">not mandatory but </w:t>
      </w:r>
      <w:r w:rsidRPr="00A67D4F">
        <w:t>can be added to the manuscript if the discussion is unusually long or complex.</w:t>
      </w:r>
    </w:p>
    <w:p w14:paraId="6E9DA211" w14:textId="77777777" w:rsidR="006B19FC" w:rsidRPr="00A67D4F" w:rsidRDefault="006B19FC" w:rsidP="00992256">
      <w:pPr>
        <w:pStyle w:val="MDPI62backmatter"/>
        <w:spacing w:before="240"/>
      </w:pPr>
      <w:r w:rsidRPr="00A67D4F">
        <w:rPr>
          <w:b/>
        </w:rPr>
        <w:t>Supplementary Materials:</w:t>
      </w:r>
      <w:r w:rsidR="00112234" w:rsidRPr="00A67D4F">
        <w:rPr>
          <w:b/>
        </w:rPr>
        <w:t xml:space="preserve"> </w:t>
      </w:r>
      <w:r w:rsidR="00CF6386" w:rsidRPr="00A67D4F">
        <w:t xml:space="preserve">The following supporting information can be downloaded at: </w:t>
      </w:r>
      <w:r w:rsidR="007D5A01" w:rsidRPr="00A67D4F">
        <w:t>https://www.mdpi.com/article/doi/s1</w:t>
      </w:r>
      <w:r w:rsidR="00CF6386" w:rsidRPr="00A67D4F">
        <w:t>, Figure S1: title; Table S1: title; Video S1: title.</w:t>
      </w:r>
    </w:p>
    <w:p w14:paraId="305F57B2" w14:textId="77777777" w:rsidR="006B19FC" w:rsidRPr="00A67D4F" w:rsidRDefault="006B19FC" w:rsidP="00992256">
      <w:pPr>
        <w:pStyle w:val="MDPI62backmatter"/>
      </w:pPr>
      <w:r w:rsidRPr="00A67D4F">
        <w:rPr>
          <w:b/>
        </w:rPr>
        <w:t>Author Contributions:</w:t>
      </w:r>
      <w:r w:rsidRPr="00A67D4F">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CC1889" w:rsidRPr="00A67D4F">
        <w:t xml:space="preserve"> </w:t>
      </w:r>
      <w:r w:rsidR="00EB7285" w:rsidRPr="00A67D4F">
        <w:t xml:space="preserve">Please turn to the </w:t>
      </w:r>
      <w:hyperlink r:id="rId11" w:history="1">
        <w:proofErr w:type="spellStart"/>
        <w:r w:rsidR="00B06E4B" w:rsidRPr="00A67D4F">
          <w:rPr>
            <w:rStyle w:val="Hyperlink"/>
          </w:rPr>
          <w:t>CRediT</w:t>
        </w:r>
        <w:proofErr w:type="spellEnd"/>
        <w:r w:rsidR="00B06E4B" w:rsidRPr="00A67D4F">
          <w:rPr>
            <w:rStyle w:val="Hyperlink"/>
          </w:rPr>
          <w:t xml:space="preserve"> taxonomy</w:t>
        </w:r>
      </w:hyperlink>
      <w:r w:rsidR="00EB7285" w:rsidRPr="00A67D4F">
        <w:t xml:space="preserve"> </w:t>
      </w:r>
      <w:r w:rsidRPr="00A67D4F">
        <w:t>for the term explanation. Authorship must be limited to those who have contributed substantially to the work reported.</w:t>
      </w:r>
    </w:p>
    <w:p w14:paraId="329E3F5D" w14:textId="77777777" w:rsidR="00D45E59" w:rsidRDefault="006B19FC" w:rsidP="00992256">
      <w:pPr>
        <w:pStyle w:val="MDPI62backmatter"/>
        <w:rPr>
          <w:b/>
        </w:rPr>
      </w:pPr>
      <w:r w:rsidRPr="00A67D4F">
        <w:rPr>
          <w:b/>
        </w:rPr>
        <w:t>Funding:</w:t>
      </w:r>
    </w:p>
    <w:p w14:paraId="1B053AB0" w14:textId="7E58100D" w:rsidR="00D45E59" w:rsidRPr="00D45E59" w:rsidRDefault="00D45E59" w:rsidP="00D45E59">
      <w:pPr>
        <w:pStyle w:val="MDPI62backmatter"/>
        <w:rPr>
          <w:bCs/>
        </w:rPr>
      </w:pPr>
      <w:r w:rsidRPr="00D45E59">
        <w:rPr>
          <w:bCs/>
        </w:rPr>
        <w:t xml:space="preserve">FRES grant </w:t>
      </w:r>
      <w:proofErr w:type="gramStart"/>
      <w:r w:rsidRPr="00D45E59">
        <w:rPr>
          <w:bCs/>
        </w:rPr>
        <w:t>and also</w:t>
      </w:r>
      <w:proofErr w:type="gramEnd"/>
      <w:r w:rsidRPr="00D45E59">
        <w:rPr>
          <w:bCs/>
        </w:rPr>
        <w:t xml:space="preserve"> SEPM student grant </w:t>
      </w:r>
      <w:r w:rsidR="006B19FC" w:rsidRPr="00D45E59">
        <w:rPr>
          <w:bCs/>
        </w:rPr>
        <w:t xml:space="preserve"> </w:t>
      </w:r>
    </w:p>
    <w:p w14:paraId="54B40255" w14:textId="25CF4134" w:rsidR="006B19FC" w:rsidRPr="00A67D4F" w:rsidRDefault="006B19FC" w:rsidP="00992256">
      <w:pPr>
        <w:pStyle w:val="MDPI62backmatter"/>
      </w:pPr>
      <w:r w:rsidRPr="00A67D4F">
        <w:t xml:space="preserve">Please add: “This research received no external funding” or “This research was funded by NAME OF FUNDER, grant number XXX” and “The APC was funded by XXX”. Check carefully that the </w:t>
      </w:r>
      <w:r w:rsidRPr="00A67D4F">
        <w:lastRenderedPageBreak/>
        <w:t>details given are accurate and use the standard spelling of funding agency names at https://search.crossref.org/</w:t>
      </w:r>
      <w:r w:rsidR="00CC1889" w:rsidRPr="00A67D4F">
        <w:t xml:space="preserve">funding. </w:t>
      </w:r>
      <w:r w:rsidR="00EB7285" w:rsidRPr="00A67D4F">
        <w:t xml:space="preserve">Any errors may affect your future </w:t>
      </w:r>
      <w:r w:rsidRPr="00A67D4F">
        <w:t>funding.</w:t>
      </w:r>
    </w:p>
    <w:p w14:paraId="18CA5956" w14:textId="77777777" w:rsidR="005677F1" w:rsidRPr="00A67D4F" w:rsidRDefault="005677F1" w:rsidP="00992256">
      <w:pPr>
        <w:pStyle w:val="MDPI62backmatter"/>
      </w:pPr>
      <w:r w:rsidRPr="00A67D4F">
        <w:rPr>
          <w:b/>
        </w:rPr>
        <w:t>Data Availability Statement:</w:t>
      </w:r>
      <w:r w:rsidRPr="00A67D4F">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25D205A5" w14:textId="77777777" w:rsidR="006B19FC" w:rsidRPr="00A67D4F" w:rsidRDefault="006B19FC" w:rsidP="00992256">
      <w:pPr>
        <w:pStyle w:val="MDPI62backmatter"/>
      </w:pPr>
      <w:r w:rsidRPr="00A67D4F">
        <w:rPr>
          <w:b/>
        </w:rPr>
        <w:t>Acknowledgments:</w:t>
      </w:r>
      <w:r w:rsidRPr="00A67D4F">
        <w:t xml:space="preserve"> </w:t>
      </w:r>
      <w:r w:rsidR="00CC1889" w:rsidRPr="00A67D4F">
        <w:t xml:space="preserve">In this section, you can acknowledge </w:t>
      </w:r>
      <w:r w:rsidRPr="00A67D4F">
        <w:t>any support given which is not covered by the author contribution or funding sections. This may include administrative and technical support, or donations in kind (e.g., materials used for experiments).</w:t>
      </w:r>
      <w:r w:rsidR="00B82D79" w:rsidRPr="00A67D4F">
        <w:t xml:space="preserve"> Where GenAI has been used for purposes such as generating text, data, or graphics, or for study design, data collection, analysis, or interpretation of data, please add “During the preparation of this manuscript/study, the author(s) used [tool name, version information] for the purposes of [description of use]. The authors have reviewed and edited the output and take full responsibility for the content of this publication.”</w:t>
      </w:r>
    </w:p>
    <w:p w14:paraId="052F56C6" w14:textId="77777777" w:rsidR="006B19FC" w:rsidRPr="00A67D4F" w:rsidRDefault="006B19FC" w:rsidP="00992256">
      <w:pPr>
        <w:pStyle w:val="MDPI62backmatter"/>
      </w:pPr>
      <w:r w:rsidRPr="00A67D4F">
        <w:rPr>
          <w:b/>
        </w:rPr>
        <w:t>Conflicts of Interest:</w:t>
      </w:r>
      <w:r w:rsidRPr="00A67D4F">
        <w:t xml:space="preserve"> Declare conflicts of interest or state “The </w:t>
      </w:r>
      <w:r w:rsidR="00F234F2" w:rsidRPr="00A67D4F">
        <w:t xml:space="preserve">authors declare no conflicts of </w:t>
      </w:r>
      <w:r w:rsidRPr="00A67D4F">
        <w:t xml:space="preserve">interest.” Authors must identify and declare any personal circumstances or interest that may be perceived as inappropriately influencing the representation or interpretation of reported research results. </w:t>
      </w:r>
      <w:r w:rsidR="00CB67D0" w:rsidRPr="00A67D4F">
        <w:t>Any role of the funders in the design of the study; in the collection, analyses or interpretation of data; in the writing of the manuscript; or in the decision to publish the results must be declared in this section</w:t>
      </w:r>
      <w:r w:rsidRPr="00A67D4F">
        <w:t>. If there is no role, please state “</w:t>
      </w:r>
      <w:r w:rsidR="006F6858" w:rsidRPr="00A67D4F">
        <w:t>The funders had no role in the design of the study; in the collection, analyses, or interpretation of data; in the writing of the manuscript; or in the decision to publish the results</w:t>
      </w:r>
      <w:r w:rsidRPr="00A67D4F">
        <w:t>”.</w:t>
      </w:r>
    </w:p>
    <w:p w14:paraId="04209684" w14:textId="77777777" w:rsidR="00992256" w:rsidRPr="00A67D4F" w:rsidRDefault="00992256" w:rsidP="00992256">
      <w:pPr>
        <w:pStyle w:val="MDPI21heading1"/>
        <w:rPr>
          <w:szCs w:val="24"/>
        </w:rPr>
      </w:pPr>
      <w:bookmarkStart w:id="7" w:name="_Hlk181004646"/>
      <w:r w:rsidRPr="00A67D4F">
        <w:rPr>
          <w:szCs w:val="24"/>
        </w:rPr>
        <w:t>Abbreviations</w:t>
      </w:r>
    </w:p>
    <w:p w14:paraId="713AFC59" w14:textId="77777777" w:rsidR="00992256" w:rsidRPr="00A67D4F" w:rsidRDefault="00992256" w:rsidP="00992256">
      <w:pPr>
        <w:pStyle w:val="MDPI32textnoindent"/>
        <w:spacing w:after="240"/>
        <w:rPr>
          <w:sz w:val="18"/>
          <w:szCs w:val="18"/>
        </w:rPr>
      </w:pPr>
      <w:r w:rsidRPr="00A67D4F">
        <w:rPr>
          <w:sz w:val="18"/>
          <w:szCs w:val="18"/>
        </w:rPr>
        <w:t>The following abbreviations are used in this manuscript:</w:t>
      </w:r>
    </w:p>
    <w:tbl>
      <w:tblPr>
        <w:tblStyle w:val="TableGrid"/>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992256" w:rsidRPr="00A67D4F" w14:paraId="5D7F229A" w14:textId="77777777" w:rsidTr="000D20E3">
        <w:tc>
          <w:tcPr>
            <w:tcW w:w="936" w:type="dxa"/>
            <w:vAlign w:val="center"/>
          </w:tcPr>
          <w:p w14:paraId="7EEFDD96" w14:textId="77777777" w:rsidR="00992256" w:rsidRPr="00A67D4F" w:rsidRDefault="00992256" w:rsidP="000D20E3">
            <w:pPr>
              <w:pStyle w:val="MDPI42tablebody"/>
              <w:spacing w:line="240" w:lineRule="auto"/>
              <w:jc w:val="left"/>
              <w:rPr>
                <w:sz w:val="18"/>
                <w:szCs w:val="18"/>
              </w:rPr>
            </w:pPr>
            <w:r w:rsidRPr="00A67D4F">
              <w:rPr>
                <w:sz w:val="18"/>
                <w:szCs w:val="18"/>
              </w:rPr>
              <w:t>MDPI</w:t>
            </w:r>
          </w:p>
        </w:tc>
        <w:tc>
          <w:tcPr>
            <w:tcW w:w="6921" w:type="dxa"/>
            <w:vAlign w:val="center"/>
          </w:tcPr>
          <w:p w14:paraId="5314BC0D" w14:textId="77777777" w:rsidR="00992256" w:rsidRPr="00A67D4F" w:rsidRDefault="00992256" w:rsidP="000D20E3">
            <w:pPr>
              <w:pStyle w:val="MDPI42tablebody"/>
              <w:spacing w:line="240" w:lineRule="auto"/>
              <w:jc w:val="left"/>
              <w:rPr>
                <w:sz w:val="18"/>
                <w:szCs w:val="18"/>
              </w:rPr>
            </w:pPr>
            <w:r w:rsidRPr="00A67D4F">
              <w:rPr>
                <w:sz w:val="18"/>
                <w:szCs w:val="18"/>
              </w:rPr>
              <w:t>Multidisciplinary Digital Publishing Institute</w:t>
            </w:r>
          </w:p>
        </w:tc>
      </w:tr>
      <w:tr w:rsidR="00992256" w:rsidRPr="00A67D4F" w14:paraId="2D7B31A9" w14:textId="77777777" w:rsidTr="000D20E3">
        <w:tc>
          <w:tcPr>
            <w:tcW w:w="936" w:type="dxa"/>
            <w:vAlign w:val="center"/>
          </w:tcPr>
          <w:p w14:paraId="715F4CA7" w14:textId="77777777" w:rsidR="00992256" w:rsidRPr="00A67D4F" w:rsidRDefault="00992256" w:rsidP="000D20E3">
            <w:pPr>
              <w:pStyle w:val="MDPI42tablebody"/>
              <w:spacing w:line="240" w:lineRule="auto"/>
              <w:jc w:val="left"/>
              <w:rPr>
                <w:sz w:val="18"/>
                <w:szCs w:val="18"/>
              </w:rPr>
            </w:pPr>
            <w:r w:rsidRPr="00A67D4F">
              <w:rPr>
                <w:sz w:val="18"/>
                <w:szCs w:val="18"/>
              </w:rPr>
              <w:t>DOAJ</w:t>
            </w:r>
          </w:p>
        </w:tc>
        <w:tc>
          <w:tcPr>
            <w:tcW w:w="6921" w:type="dxa"/>
            <w:vAlign w:val="center"/>
          </w:tcPr>
          <w:p w14:paraId="700C9348" w14:textId="77777777" w:rsidR="00992256" w:rsidRPr="00A67D4F" w:rsidRDefault="00992256" w:rsidP="000D20E3">
            <w:pPr>
              <w:pStyle w:val="MDPI42tablebody"/>
              <w:spacing w:line="240" w:lineRule="auto"/>
              <w:jc w:val="left"/>
              <w:rPr>
                <w:sz w:val="18"/>
                <w:szCs w:val="18"/>
              </w:rPr>
            </w:pPr>
            <w:r w:rsidRPr="00A67D4F">
              <w:rPr>
                <w:sz w:val="18"/>
                <w:szCs w:val="18"/>
              </w:rPr>
              <w:t>Directory of open access journals</w:t>
            </w:r>
          </w:p>
        </w:tc>
      </w:tr>
      <w:tr w:rsidR="00992256" w:rsidRPr="00A67D4F" w14:paraId="7270BD19" w14:textId="77777777" w:rsidTr="000D20E3">
        <w:tc>
          <w:tcPr>
            <w:tcW w:w="936" w:type="dxa"/>
            <w:vAlign w:val="center"/>
          </w:tcPr>
          <w:p w14:paraId="6A2CE7A6" w14:textId="77777777" w:rsidR="00992256" w:rsidRPr="00A67D4F" w:rsidRDefault="00992256" w:rsidP="000D20E3">
            <w:pPr>
              <w:pStyle w:val="MDPI42tablebody"/>
              <w:spacing w:line="240" w:lineRule="auto"/>
              <w:jc w:val="left"/>
              <w:rPr>
                <w:sz w:val="18"/>
                <w:szCs w:val="18"/>
              </w:rPr>
            </w:pPr>
            <w:r w:rsidRPr="00A67D4F">
              <w:rPr>
                <w:sz w:val="18"/>
                <w:szCs w:val="18"/>
              </w:rPr>
              <w:t>TLA</w:t>
            </w:r>
          </w:p>
        </w:tc>
        <w:tc>
          <w:tcPr>
            <w:tcW w:w="6921" w:type="dxa"/>
            <w:vAlign w:val="center"/>
          </w:tcPr>
          <w:p w14:paraId="57BFC18A" w14:textId="77777777" w:rsidR="00992256" w:rsidRPr="00A67D4F" w:rsidRDefault="00992256" w:rsidP="000D20E3">
            <w:pPr>
              <w:pStyle w:val="MDPI42tablebody"/>
              <w:spacing w:line="240" w:lineRule="auto"/>
              <w:jc w:val="left"/>
              <w:rPr>
                <w:sz w:val="18"/>
                <w:szCs w:val="18"/>
              </w:rPr>
            </w:pPr>
            <w:r w:rsidRPr="00A67D4F">
              <w:rPr>
                <w:sz w:val="18"/>
                <w:szCs w:val="18"/>
              </w:rPr>
              <w:t xml:space="preserve">Three letter </w:t>
            </w:r>
            <w:proofErr w:type="gramStart"/>
            <w:r w:rsidRPr="00A67D4F">
              <w:rPr>
                <w:sz w:val="18"/>
                <w:szCs w:val="18"/>
              </w:rPr>
              <w:t>acronym</w:t>
            </w:r>
            <w:proofErr w:type="gramEnd"/>
          </w:p>
        </w:tc>
      </w:tr>
      <w:tr w:rsidR="00992256" w:rsidRPr="00A67D4F" w14:paraId="5E7ADDC1" w14:textId="77777777" w:rsidTr="000D20E3">
        <w:tc>
          <w:tcPr>
            <w:tcW w:w="936" w:type="dxa"/>
            <w:vAlign w:val="center"/>
          </w:tcPr>
          <w:p w14:paraId="6A134C7C" w14:textId="77777777" w:rsidR="00992256" w:rsidRPr="00A67D4F" w:rsidRDefault="00992256" w:rsidP="000D20E3">
            <w:pPr>
              <w:pStyle w:val="MDPI42tablebody"/>
              <w:spacing w:line="240" w:lineRule="auto"/>
              <w:jc w:val="left"/>
              <w:rPr>
                <w:sz w:val="18"/>
                <w:szCs w:val="18"/>
              </w:rPr>
            </w:pPr>
            <w:r w:rsidRPr="00A67D4F">
              <w:rPr>
                <w:sz w:val="18"/>
                <w:szCs w:val="18"/>
              </w:rPr>
              <w:t>LD</w:t>
            </w:r>
          </w:p>
        </w:tc>
        <w:tc>
          <w:tcPr>
            <w:tcW w:w="6921" w:type="dxa"/>
            <w:vAlign w:val="center"/>
          </w:tcPr>
          <w:p w14:paraId="016A1A2D" w14:textId="77777777" w:rsidR="00992256" w:rsidRPr="00A67D4F" w:rsidRDefault="00992256" w:rsidP="000D20E3">
            <w:pPr>
              <w:pStyle w:val="MDPI42tablebody"/>
              <w:spacing w:line="240" w:lineRule="auto"/>
              <w:jc w:val="left"/>
              <w:rPr>
                <w:sz w:val="18"/>
                <w:szCs w:val="18"/>
              </w:rPr>
            </w:pPr>
            <w:r w:rsidRPr="00A67D4F">
              <w:rPr>
                <w:sz w:val="18"/>
                <w:szCs w:val="18"/>
              </w:rPr>
              <w:t>Linear dichroism</w:t>
            </w:r>
          </w:p>
        </w:tc>
      </w:tr>
    </w:tbl>
    <w:p w14:paraId="2A9A11CD" w14:textId="77777777" w:rsidR="00992256" w:rsidRPr="00A67D4F" w:rsidRDefault="00992256" w:rsidP="00992256">
      <w:pPr>
        <w:pStyle w:val="MDPI21heading1"/>
      </w:pPr>
      <w:r w:rsidRPr="00A67D4F">
        <w:rPr>
          <w:szCs w:val="24"/>
        </w:rPr>
        <w:t>Appendix</w:t>
      </w:r>
      <w:r w:rsidRPr="00A67D4F">
        <w:t xml:space="preserve"> A</w:t>
      </w:r>
    </w:p>
    <w:p w14:paraId="73A9BEDC" w14:textId="77777777" w:rsidR="00992256" w:rsidRPr="00A67D4F" w:rsidRDefault="00992256" w:rsidP="00992256">
      <w:pPr>
        <w:pStyle w:val="MDPI22heading2"/>
        <w:rPr>
          <w:noProof w:val="0"/>
        </w:rPr>
      </w:pPr>
      <w:r w:rsidRPr="00A67D4F">
        <w:rPr>
          <w:rFonts w:eastAsia="URWPalladioL-Ital"/>
          <w:noProof w:val="0"/>
        </w:rPr>
        <w:t>Appendix A.1</w:t>
      </w:r>
    </w:p>
    <w:p w14:paraId="520BF282" w14:textId="77777777" w:rsidR="00992256" w:rsidRPr="00A67D4F" w:rsidRDefault="00992256" w:rsidP="00992256">
      <w:pPr>
        <w:pStyle w:val="MDPI31text"/>
        <w:spacing w:line="280" w:lineRule="exact"/>
      </w:pPr>
      <w:r w:rsidRPr="00A67D4F">
        <w:t>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2F635758" w14:textId="77777777" w:rsidR="00992256" w:rsidRPr="00A67D4F" w:rsidRDefault="00992256" w:rsidP="00992256">
      <w:pPr>
        <w:pStyle w:val="MDPI41tablecaption"/>
        <w:jc w:val="left"/>
      </w:pPr>
      <w:r w:rsidRPr="00A67D4F">
        <w:rPr>
          <w:b/>
          <w:bCs/>
        </w:rPr>
        <w:t xml:space="preserve">Table A1. </w:t>
      </w:r>
      <w:r w:rsidRPr="00A67D4F">
        <w:t>This is a table caption.</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92256" w:rsidRPr="00A67D4F" w14:paraId="24EB3622" w14:textId="77777777" w:rsidTr="000D20E3">
        <w:tc>
          <w:tcPr>
            <w:tcW w:w="2619" w:type="dxa"/>
            <w:tcBorders>
              <w:bottom w:val="single" w:sz="4" w:space="0" w:color="auto"/>
            </w:tcBorders>
            <w:vAlign w:val="center"/>
          </w:tcPr>
          <w:p w14:paraId="111A96F3" w14:textId="77777777" w:rsidR="00992256" w:rsidRPr="00A67D4F" w:rsidRDefault="00992256" w:rsidP="000D20E3">
            <w:pPr>
              <w:pStyle w:val="MDPI42tablebody"/>
              <w:spacing w:line="240" w:lineRule="auto"/>
              <w:rPr>
                <w:b/>
                <w:snapToGrid/>
              </w:rPr>
            </w:pPr>
            <w:r w:rsidRPr="00A67D4F">
              <w:rPr>
                <w:b/>
                <w:snapToGrid/>
              </w:rPr>
              <w:t>Title 1</w:t>
            </w:r>
          </w:p>
        </w:tc>
        <w:tc>
          <w:tcPr>
            <w:tcW w:w="2619" w:type="dxa"/>
            <w:tcBorders>
              <w:bottom w:val="single" w:sz="4" w:space="0" w:color="auto"/>
            </w:tcBorders>
            <w:vAlign w:val="center"/>
          </w:tcPr>
          <w:p w14:paraId="441DA2CC" w14:textId="77777777" w:rsidR="00992256" w:rsidRPr="00A67D4F" w:rsidRDefault="00992256" w:rsidP="000D20E3">
            <w:pPr>
              <w:pStyle w:val="MDPI42tablebody"/>
              <w:spacing w:line="240" w:lineRule="auto"/>
              <w:rPr>
                <w:b/>
                <w:snapToGrid/>
              </w:rPr>
            </w:pPr>
            <w:r w:rsidRPr="00A67D4F">
              <w:rPr>
                <w:b/>
                <w:snapToGrid/>
              </w:rPr>
              <w:t>Title 2</w:t>
            </w:r>
          </w:p>
        </w:tc>
        <w:tc>
          <w:tcPr>
            <w:tcW w:w="2619" w:type="dxa"/>
            <w:tcBorders>
              <w:bottom w:val="single" w:sz="4" w:space="0" w:color="auto"/>
            </w:tcBorders>
            <w:vAlign w:val="center"/>
          </w:tcPr>
          <w:p w14:paraId="3FFB40A1" w14:textId="77777777" w:rsidR="00992256" w:rsidRPr="00A67D4F" w:rsidRDefault="00992256" w:rsidP="000D20E3">
            <w:pPr>
              <w:pStyle w:val="MDPI42tablebody"/>
              <w:spacing w:line="240" w:lineRule="auto"/>
              <w:rPr>
                <w:b/>
                <w:snapToGrid/>
              </w:rPr>
            </w:pPr>
            <w:r w:rsidRPr="00A67D4F">
              <w:rPr>
                <w:b/>
                <w:snapToGrid/>
              </w:rPr>
              <w:t>Title 3</w:t>
            </w:r>
          </w:p>
        </w:tc>
      </w:tr>
      <w:tr w:rsidR="00992256" w:rsidRPr="00A67D4F" w14:paraId="4A2A7C7C" w14:textId="77777777" w:rsidTr="000D20E3">
        <w:tc>
          <w:tcPr>
            <w:tcW w:w="2619" w:type="dxa"/>
            <w:vAlign w:val="center"/>
          </w:tcPr>
          <w:p w14:paraId="6E88816D" w14:textId="77777777" w:rsidR="00992256" w:rsidRPr="00A67D4F" w:rsidRDefault="00992256" w:rsidP="000D20E3">
            <w:pPr>
              <w:pStyle w:val="MDPI42tablebody"/>
              <w:spacing w:line="240" w:lineRule="auto"/>
            </w:pPr>
            <w:r w:rsidRPr="00A67D4F">
              <w:t>entry 1</w:t>
            </w:r>
          </w:p>
        </w:tc>
        <w:tc>
          <w:tcPr>
            <w:tcW w:w="2619" w:type="dxa"/>
            <w:vAlign w:val="center"/>
          </w:tcPr>
          <w:p w14:paraId="05DA32F4" w14:textId="77777777" w:rsidR="00992256" w:rsidRPr="00A67D4F" w:rsidRDefault="00992256" w:rsidP="000D20E3">
            <w:pPr>
              <w:pStyle w:val="MDPI42tablebody"/>
              <w:spacing w:line="240" w:lineRule="auto"/>
            </w:pPr>
            <w:r w:rsidRPr="00A67D4F">
              <w:t>data</w:t>
            </w:r>
          </w:p>
        </w:tc>
        <w:tc>
          <w:tcPr>
            <w:tcW w:w="2619" w:type="dxa"/>
            <w:vAlign w:val="center"/>
          </w:tcPr>
          <w:p w14:paraId="1EE173F7" w14:textId="77777777" w:rsidR="00992256" w:rsidRPr="00A67D4F" w:rsidRDefault="00992256" w:rsidP="000D20E3">
            <w:pPr>
              <w:pStyle w:val="MDPI42tablebody"/>
              <w:spacing w:line="240" w:lineRule="auto"/>
            </w:pPr>
            <w:r w:rsidRPr="00A67D4F">
              <w:t>data</w:t>
            </w:r>
          </w:p>
        </w:tc>
      </w:tr>
      <w:tr w:rsidR="00992256" w:rsidRPr="00A67D4F" w14:paraId="0679517C" w14:textId="77777777" w:rsidTr="000D20E3">
        <w:tc>
          <w:tcPr>
            <w:tcW w:w="2619" w:type="dxa"/>
            <w:vAlign w:val="center"/>
          </w:tcPr>
          <w:p w14:paraId="5AF66BE6" w14:textId="77777777" w:rsidR="00992256" w:rsidRPr="00A67D4F" w:rsidRDefault="00992256" w:rsidP="000D20E3">
            <w:pPr>
              <w:pStyle w:val="MDPI42tablebody"/>
              <w:spacing w:line="240" w:lineRule="auto"/>
            </w:pPr>
            <w:r w:rsidRPr="00A67D4F">
              <w:t>entry 2</w:t>
            </w:r>
          </w:p>
        </w:tc>
        <w:tc>
          <w:tcPr>
            <w:tcW w:w="2619" w:type="dxa"/>
            <w:vAlign w:val="center"/>
          </w:tcPr>
          <w:p w14:paraId="3A964201" w14:textId="77777777" w:rsidR="00992256" w:rsidRPr="00A67D4F" w:rsidRDefault="00992256" w:rsidP="000D20E3">
            <w:pPr>
              <w:pStyle w:val="MDPI42tablebody"/>
              <w:spacing w:line="240" w:lineRule="auto"/>
            </w:pPr>
            <w:r w:rsidRPr="00A67D4F">
              <w:t>data</w:t>
            </w:r>
          </w:p>
        </w:tc>
        <w:tc>
          <w:tcPr>
            <w:tcW w:w="2619" w:type="dxa"/>
            <w:vAlign w:val="center"/>
          </w:tcPr>
          <w:p w14:paraId="316EE5F9" w14:textId="77777777" w:rsidR="00992256" w:rsidRPr="00CB1681" w:rsidRDefault="00992256" w:rsidP="000D20E3">
            <w:pPr>
              <w:pStyle w:val="MDPI42tablebody"/>
              <w:spacing w:line="240" w:lineRule="auto"/>
              <w:rPr>
                <w:rFonts w:eastAsiaTheme="minorEastAsia"/>
                <w:lang w:eastAsia="zh-CN"/>
              </w:rPr>
            </w:pPr>
            <w:r w:rsidRPr="00A67D4F">
              <w:t>data</w:t>
            </w:r>
          </w:p>
        </w:tc>
      </w:tr>
      <w:bookmarkEnd w:id="7"/>
    </w:tbl>
    <w:p w14:paraId="7737B538" w14:textId="77777777" w:rsidR="00553634" w:rsidRDefault="00553634">
      <w:pPr>
        <w:spacing w:line="240" w:lineRule="auto"/>
        <w:jc w:val="left"/>
        <w:rPr>
          <w:rFonts w:eastAsia="Times New Roman"/>
          <w:b/>
          <w:snapToGrid w:val="0"/>
          <w:sz w:val="24"/>
          <w:szCs w:val="22"/>
          <w:lang w:eastAsia="de-DE" w:bidi="en-US"/>
        </w:rPr>
      </w:pPr>
      <w:r>
        <w:br w:type="page"/>
      </w:r>
    </w:p>
    <w:p w14:paraId="2F3027DF" w14:textId="77777777" w:rsidR="006B19FC" w:rsidRPr="00A67D4F" w:rsidRDefault="006B19FC" w:rsidP="00992256">
      <w:pPr>
        <w:pStyle w:val="MDPI21heading1"/>
      </w:pPr>
      <w:r w:rsidRPr="00A67D4F">
        <w:lastRenderedPageBreak/>
        <w:t>Appendix B</w:t>
      </w:r>
    </w:p>
    <w:p w14:paraId="65765985" w14:textId="77777777" w:rsidR="006B19FC" w:rsidRPr="00A67D4F" w:rsidRDefault="006B19FC" w:rsidP="00992256">
      <w:pPr>
        <w:pStyle w:val="MDPI31text"/>
      </w:pPr>
      <w:r w:rsidRPr="00A67D4F">
        <w:t xml:space="preserve">All appendix sections must </w:t>
      </w:r>
      <w:r w:rsidR="00CC1889" w:rsidRPr="00A67D4F">
        <w:t>be cited in the main text. In the appendices, Figures, Tables, etc. should be labeled starting with “A”—e.g., Figure A1, Figure A2, etc.</w:t>
      </w:r>
    </w:p>
    <w:p w14:paraId="08553669" w14:textId="77777777" w:rsidR="006B19FC" w:rsidRPr="00A67D4F" w:rsidRDefault="006B19FC" w:rsidP="00992256">
      <w:pPr>
        <w:pStyle w:val="MDPI21heading1"/>
        <w:ind w:left="0"/>
      </w:pPr>
      <w:r w:rsidRPr="00A67D4F">
        <w:t>References</w:t>
      </w:r>
    </w:p>
    <w:p w14:paraId="48150D9F" w14:textId="77777777" w:rsidR="006B19FC" w:rsidRPr="00A67D4F" w:rsidRDefault="006B19FC" w:rsidP="00992256">
      <w:pPr>
        <w:pStyle w:val="MDPI81references"/>
        <w:numPr>
          <w:ilvl w:val="0"/>
          <w:numId w:val="0"/>
        </w:numPr>
        <w:ind w:left="425"/>
      </w:pPr>
      <w:r w:rsidRPr="00A67D4F">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A67D4F">
        <w:t>ReferenceManager</w:t>
      </w:r>
      <w:proofErr w:type="spellEnd"/>
      <w:r w:rsidRPr="00A67D4F">
        <w:t xml:space="preserve"> or Zotero to avoid typing mistakes and duplicated references. Include the digital object identifier (DOI) for all references where available.</w:t>
      </w:r>
    </w:p>
    <w:p w14:paraId="6AB85E6E" w14:textId="77777777" w:rsidR="006B19FC" w:rsidRPr="00A67D4F" w:rsidRDefault="006B19FC" w:rsidP="00992256">
      <w:pPr>
        <w:pStyle w:val="MDPI81references"/>
        <w:numPr>
          <w:ilvl w:val="0"/>
          <w:numId w:val="0"/>
        </w:numPr>
        <w:ind w:left="425"/>
      </w:pPr>
    </w:p>
    <w:p w14:paraId="3E0BA1B7" w14:textId="77777777" w:rsidR="006B19FC" w:rsidRPr="00A67D4F" w:rsidRDefault="00F90DEC" w:rsidP="00992256">
      <w:pPr>
        <w:pStyle w:val="MDPI81references"/>
        <w:numPr>
          <w:ilvl w:val="0"/>
          <w:numId w:val="0"/>
        </w:numPr>
        <w:ind w:left="425"/>
      </w:pPr>
      <w:r w:rsidRPr="00A67D4F">
        <w:t>Citations and references in the Supplementary Materials</w:t>
      </w:r>
      <w:r w:rsidR="00CC1889" w:rsidRPr="00A67D4F">
        <w:t xml:space="preserve"> are permitted </w:t>
      </w:r>
      <w:proofErr w:type="gramStart"/>
      <w:r w:rsidR="006B19FC" w:rsidRPr="00A67D4F">
        <w:t>provided that</w:t>
      </w:r>
      <w:proofErr w:type="gramEnd"/>
      <w:r w:rsidR="006B19FC" w:rsidRPr="00A67D4F">
        <w:t xml:space="preserve"> they also appear in the reference list here. </w:t>
      </w:r>
    </w:p>
    <w:p w14:paraId="5F47B7B4" w14:textId="77777777" w:rsidR="006B19FC" w:rsidRPr="00A67D4F" w:rsidRDefault="006B19FC" w:rsidP="00992256">
      <w:pPr>
        <w:pStyle w:val="MDPI81references"/>
        <w:numPr>
          <w:ilvl w:val="0"/>
          <w:numId w:val="0"/>
        </w:numPr>
        <w:ind w:left="425"/>
      </w:pPr>
    </w:p>
    <w:p w14:paraId="5D5F6681" w14:textId="77777777" w:rsidR="006B19FC" w:rsidRPr="00A67D4F" w:rsidRDefault="006B19FC" w:rsidP="00992256">
      <w:pPr>
        <w:pStyle w:val="MDPI81references"/>
        <w:numPr>
          <w:ilvl w:val="0"/>
          <w:numId w:val="0"/>
        </w:numPr>
        <w:ind w:left="425"/>
      </w:pPr>
      <w:r w:rsidRPr="00A67D4F">
        <w:t xml:space="preserve">In the text, reference numbers should be placed in square brackets </w:t>
      </w:r>
      <w:proofErr w:type="gramStart"/>
      <w:r w:rsidRPr="00A67D4F">
        <w:t>[ ]</w:t>
      </w:r>
      <w:proofErr w:type="gramEnd"/>
      <w:r w:rsidR="00CC1889" w:rsidRPr="00A67D4F">
        <w:t xml:space="preserve"> and placed before the punctuation; for example </w:t>
      </w:r>
      <w:r w:rsidRPr="00A67D4F">
        <w:t>[1], [1–3] or [1,3]. For embedded citations in the text with pagination, use both parentheses and brackets to indicate the reference number and page numbers; for example [5] (p. 10), or [6] (pp. 101–105).</w:t>
      </w:r>
    </w:p>
    <w:p w14:paraId="2FEC5535" w14:textId="77777777" w:rsidR="006B19FC" w:rsidRPr="00A67D4F" w:rsidRDefault="006B19FC" w:rsidP="00992256">
      <w:pPr>
        <w:pStyle w:val="MDPI81references"/>
        <w:numPr>
          <w:ilvl w:val="0"/>
          <w:numId w:val="0"/>
        </w:numPr>
        <w:ind w:left="425"/>
      </w:pPr>
    </w:p>
    <w:p w14:paraId="188D8CC7" w14:textId="77777777" w:rsidR="006B19FC" w:rsidRPr="00A67D4F" w:rsidRDefault="006B19FC" w:rsidP="00992256">
      <w:pPr>
        <w:pStyle w:val="MDPI81references"/>
        <w:numPr>
          <w:ilvl w:val="0"/>
          <w:numId w:val="4"/>
        </w:numPr>
        <w:ind w:left="425" w:hanging="425"/>
      </w:pPr>
      <w:r w:rsidRPr="00A67D4F">
        <w:t xml:space="preserve">Author 1, A.B.; Author 2, C.D. Title of the article. </w:t>
      </w:r>
      <w:r w:rsidRPr="00A67D4F">
        <w:rPr>
          <w:i/>
        </w:rPr>
        <w:t>Abbreviated Journal Name</w:t>
      </w:r>
      <w:r w:rsidRPr="00A67D4F">
        <w:t xml:space="preserve"> </w:t>
      </w:r>
      <w:r w:rsidRPr="00A67D4F">
        <w:rPr>
          <w:b/>
        </w:rPr>
        <w:t>Year</w:t>
      </w:r>
      <w:r w:rsidRPr="00A67D4F">
        <w:t xml:space="preserve">, </w:t>
      </w:r>
      <w:r w:rsidRPr="00A67D4F">
        <w:rPr>
          <w:i/>
        </w:rPr>
        <w:t>Volume</w:t>
      </w:r>
      <w:r w:rsidRPr="00A67D4F">
        <w:t>, page range.</w:t>
      </w:r>
    </w:p>
    <w:p w14:paraId="095E5C74" w14:textId="77777777" w:rsidR="006B19FC" w:rsidRPr="00A67D4F" w:rsidRDefault="006B19FC" w:rsidP="00992256">
      <w:pPr>
        <w:pStyle w:val="MDPI81references"/>
        <w:numPr>
          <w:ilvl w:val="0"/>
          <w:numId w:val="4"/>
        </w:numPr>
        <w:ind w:left="425" w:hanging="425"/>
      </w:pPr>
      <w:r w:rsidRPr="00A67D4F">
        <w:t xml:space="preserve">Author 1, A.; Author 2, B. Title of the chapter. In </w:t>
      </w:r>
      <w:r w:rsidRPr="00A67D4F">
        <w:rPr>
          <w:i/>
        </w:rPr>
        <w:t>Book Title</w:t>
      </w:r>
      <w:r w:rsidRPr="00A67D4F">
        <w:t>, 2nd ed.; Editor 1, A., Editor 2, B., Eds.; Publisher: Publisher Location, Country, 2007; Volume 3, pp. 154–196.</w:t>
      </w:r>
    </w:p>
    <w:p w14:paraId="040D7D6D" w14:textId="77777777" w:rsidR="006B19FC" w:rsidRPr="00A67D4F" w:rsidRDefault="006B19FC" w:rsidP="00992256">
      <w:pPr>
        <w:pStyle w:val="MDPI81references"/>
        <w:numPr>
          <w:ilvl w:val="0"/>
          <w:numId w:val="4"/>
        </w:numPr>
        <w:ind w:left="425" w:hanging="425"/>
      </w:pPr>
      <w:r w:rsidRPr="00A67D4F">
        <w:t xml:space="preserve">Author 1, A.; Author 2, B. </w:t>
      </w:r>
      <w:r w:rsidRPr="00A67D4F">
        <w:rPr>
          <w:i/>
        </w:rPr>
        <w:t>Book Title</w:t>
      </w:r>
      <w:r w:rsidRPr="00A67D4F">
        <w:t>, 3rd ed.; Publisher: Publisher Location, Country, 2008; pp. 154–196.</w:t>
      </w:r>
    </w:p>
    <w:p w14:paraId="14916351" w14:textId="77777777" w:rsidR="006B19FC" w:rsidRPr="00A67D4F" w:rsidRDefault="006B19FC" w:rsidP="00992256">
      <w:pPr>
        <w:pStyle w:val="MDPI81references"/>
        <w:numPr>
          <w:ilvl w:val="0"/>
          <w:numId w:val="3"/>
        </w:numPr>
        <w:ind w:left="425" w:hanging="425"/>
      </w:pPr>
      <w:r w:rsidRPr="00A67D4F">
        <w:t xml:space="preserve">Author 1, A.B.; Author 2, C. Title of Unpublished Work. </w:t>
      </w:r>
      <w:r w:rsidRPr="00A67D4F">
        <w:rPr>
          <w:i/>
        </w:rPr>
        <w:t>Abbreviated Journal Name</w:t>
      </w:r>
      <w:r w:rsidRPr="00A67D4F">
        <w:t xml:space="preserve"> </w:t>
      </w:r>
      <w:r w:rsidR="00CF6386" w:rsidRPr="00A67D4F">
        <w:t>year,</w:t>
      </w:r>
      <w:r w:rsidR="00CF6386" w:rsidRPr="00A67D4F">
        <w:rPr>
          <w:i/>
        </w:rPr>
        <w:t xml:space="preserve"> phrase indicating stage of publication (submitted; accepted; in press)</w:t>
      </w:r>
      <w:r w:rsidRPr="00A67D4F">
        <w:t>.</w:t>
      </w:r>
    </w:p>
    <w:p w14:paraId="289BCE0E" w14:textId="77777777" w:rsidR="006B19FC" w:rsidRPr="00A67D4F" w:rsidRDefault="006B19FC" w:rsidP="00992256">
      <w:pPr>
        <w:pStyle w:val="MDPI81references"/>
        <w:numPr>
          <w:ilvl w:val="0"/>
          <w:numId w:val="3"/>
        </w:numPr>
        <w:ind w:left="425" w:hanging="425"/>
      </w:pPr>
      <w:r w:rsidRPr="00A67D4F">
        <w:t>Author 1, A.B. (University, City, State, Country); Author 2, C. (Institute, City, State, Country). Personal communication, 2012.</w:t>
      </w:r>
    </w:p>
    <w:p w14:paraId="7C3CA854" w14:textId="77777777" w:rsidR="006B19FC" w:rsidRPr="00A67D4F" w:rsidRDefault="006B19FC" w:rsidP="00992256">
      <w:pPr>
        <w:pStyle w:val="MDPI81references"/>
        <w:numPr>
          <w:ilvl w:val="0"/>
          <w:numId w:val="3"/>
        </w:numPr>
        <w:ind w:left="425" w:hanging="425"/>
      </w:pPr>
      <w:r w:rsidRPr="00A67D4F">
        <w:t xml:space="preserve">Author 1, A.B.; Author 2, C.D.; Author 3, E.F. Title of Presentation. </w:t>
      </w:r>
      <w:r w:rsidR="00CF6386" w:rsidRPr="00A67D4F">
        <w:t>In Proceedings of the Name of the Conference, Location of Conference, Country, Date of Conference (Day Month Year).</w:t>
      </w:r>
    </w:p>
    <w:p w14:paraId="3E129607" w14:textId="77777777" w:rsidR="006B19FC" w:rsidRPr="00A67D4F" w:rsidRDefault="006B19FC" w:rsidP="00992256">
      <w:pPr>
        <w:pStyle w:val="MDPI81references"/>
        <w:numPr>
          <w:ilvl w:val="0"/>
          <w:numId w:val="3"/>
        </w:numPr>
        <w:ind w:left="425" w:hanging="425"/>
      </w:pPr>
      <w:r w:rsidRPr="00A67D4F">
        <w:t>Author 1, A.B. Title of Thesis. Level of Thesis, Degree-Granting University, Location of University, Date of Completion.</w:t>
      </w:r>
    </w:p>
    <w:p w14:paraId="6A125997" w14:textId="77777777" w:rsidR="005677F1" w:rsidRPr="00A67D4F" w:rsidRDefault="006B19FC" w:rsidP="00992256">
      <w:pPr>
        <w:pStyle w:val="MDPI81references"/>
        <w:numPr>
          <w:ilvl w:val="0"/>
          <w:numId w:val="3"/>
        </w:numPr>
        <w:ind w:left="425" w:hanging="425"/>
      </w:pPr>
      <w:r w:rsidRPr="00A67D4F">
        <w:t>Title of Site. Available online: URL (accessed on Day Month Year).</w:t>
      </w:r>
    </w:p>
    <w:p w14:paraId="5D03E7E5" w14:textId="77777777" w:rsidR="006B19FC" w:rsidRDefault="005677F1" w:rsidP="00992256">
      <w:pPr>
        <w:pStyle w:val="MDPI63notes"/>
      </w:pPr>
      <w:r w:rsidRPr="00A67D4F">
        <w:rPr>
          <w:b/>
        </w:rPr>
        <w:t>Disclaimer/Publisher’s Note:</w:t>
      </w:r>
      <w:r w:rsidRPr="00A67D4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51DF737F" w14:textId="77777777" w:rsidR="00480F7C" w:rsidRDefault="00480F7C" w:rsidP="00992256">
      <w:pPr>
        <w:pStyle w:val="MDPI63notes"/>
      </w:pPr>
    </w:p>
    <w:p w14:paraId="2B675858" w14:textId="77777777" w:rsidR="00480F7C" w:rsidRDefault="00480F7C" w:rsidP="00992256">
      <w:pPr>
        <w:pStyle w:val="MDPI63notes"/>
      </w:pPr>
    </w:p>
    <w:p w14:paraId="0DECD21C" w14:textId="77777777" w:rsidR="00480F7C" w:rsidRDefault="00480F7C" w:rsidP="00992256">
      <w:pPr>
        <w:pStyle w:val="MDPI63notes"/>
      </w:pPr>
    </w:p>
    <w:p w14:paraId="3D11B666" w14:textId="5BD707BE" w:rsidR="00480F7C" w:rsidRDefault="00480F7C" w:rsidP="00992256">
      <w:pPr>
        <w:pStyle w:val="MDPI63notes"/>
      </w:pPr>
      <w:r>
        <w:t xml:space="preserve">THIS WAS CUT FROM SECTION 3: </w:t>
      </w:r>
    </w:p>
    <w:p w14:paraId="04EF2CE4" w14:textId="77777777" w:rsidR="00480F7C" w:rsidRPr="00A67D4F" w:rsidRDefault="00480F7C" w:rsidP="00480F7C">
      <w:pPr>
        <w:pStyle w:val="MDPI22heading2"/>
        <w:spacing w:before="240"/>
        <w:rPr>
          <w:noProof w:val="0"/>
        </w:rPr>
      </w:pPr>
      <w:r w:rsidRPr="00A67D4F">
        <w:rPr>
          <w:noProof w:val="0"/>
        </w:rPr>
        <w:t>3.2. Figures, Tables and Schemes</w:t>
      </w:r>
    </w:p>
    <w:p w14:paraId="6699DD60" w14:textId="77777777" w:rsidR="00480F7C" w:rsidRPr="00A67D4F" w:rsidRDefault="00480F7C" w:rsidP="00480F7C">
      <w:pPr>
        <w:pStyle w:val="MDPI31text"/>
      </w:pPr>
      <w:r w:rsidRPr="00A67D4F">
        <w:t>All figures and tables should be cited in the main text as Figure 1, Table 1, etc.</w:t>
      </w:r>
    </w:p>
    <w:p w14:paraId="37CE8EB5" w14:textId="77777777" w:rsidR="00480F7C" w:rsidRPr="00A67D4F" w:rsidRDefault="00480F7C" w:rsidP="00480F7C">
      <w:pPr>
        <w:pStyle w:val="MDPI52figure"/>
        <w:ind w:left="2608"/>
        <w:jc w:val="left"/>
        <w:rPr>
          <w:b/>
        </w:rPr>
      </w:pPr>
      <w:r w:rsidRPr="00A67D4F">
        <w:rPr>
          <w:b/>
          <w:noProof/>
          <w:snapToGrid/>
        </w:rPr>
        <w:drawing>
          <wp:inline distT="0" distB="0" distL="0" distR="0" wp14:anchorId="56E55FBA" wp14:editId="0AC29414">
            <wp:extent cx="2098800" cy="1378800"/>
            <wp:effectExtent l="0" t="0" r="0" b="0"/>
            <wp:docPr id="9873641"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641" name="Picture 1" descr="A black background with a black square&#10;&#10;AI-generated content may be incorrect."/>
                    <pic:cNvPicPr/>
                  </pic:nvPicPr>
                  <pic:blipFill>
                    <a:blip r:embed="rId12"/>
                    <a:stretch>
                      <a:fillRect/>
                    </a:stretch>
                  </pic:blipFill>
                  <pic:spPr>
                    <a:xfrm>
                      <a:off x="0" y="0"/>
                      <a:ext cx="2098800" cy="1378800"/>
                    </a:xfrm>
                    <a:prstGeom prst="rect">
                      <a:avLst/>
                    </a:prstGeom>
                  </pic:spPr>
                </pic:pic>
              </a:graphicData>
            </a:graphic>
          </wp:inline>
        </w:drawing>
      </w:r>
    </w:p>
    <w:p w14:paraId="0A457FA3" w14:textId="77777777" w:rsidR="00480F7C" w:rsidRPr="00A67D4F" w:rsidRDefault="00480F7C" w:rsidP="00480F7C">
      <w:pPr>
        <w:pStyle w:val="MDPI51figurecaption"/>
      </w:pPr>
      <w:r w:rsidRPr="00A67D4F">
        <w:rPr>
          <w:b/>
        </w:rPr>
        <w:lastRenderedPageBreak/>
        <w:t xml:space="preserve">Figure 1. </w:t>
      </w:r>
      <w:r w:rsidRPr="00A67D4F">
        <w:t>This is a figure. Schemes follow the same formatting.</w:t>
      </w:r>
    </w:p>
    <w:p w14:paraId="273E4770" w14:textId="77777777" w:rsidR="00480F7C" w:rsidRPr="00A67D4F" w:rsidRDefault="00480F7C" w:rsidP="00480F7C">
      <w:pPr>
        <w:pStyle w:val="MDPI41tablecaption"/>
      </w:pPr>
      <w:r w:rsidRPr="00A67D4F">
        <w:rPr>
          <w:b/>
        </w:rPr>
        <w:t>Table 1.</w:t>
      </w:r>
      <w:r w:rsidRPr="00A67D4F">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480F7C" w:rsidRPr="00A67D4F" w14:paraId="696FD9A6" w14:textId="77777777" w:rsidTr="00CB1648">
        <w:tc>
          <w:tcPr>
            <w:tcW w:w="2619" w:type="dxa"/>
            <w:tcBorders>
              <w:bottom w:val="single" w:sz="4" w:space="0" w:color="auto"/>
            </w:tcBorders>
            <w:vAlign w:val="center"/>
          </w:tcPr>
          <w:p w14:paraId="1B476882" w14:textId="77777777" w:rsidR="00480F7C" w:rsidRPr="00A67D4F" w:rsidRDefault="00480F7C" w:rsidP="00CB1648">
            <w:pPr>
              <w:pStyle w:val="MDPI42tablebody"/>
              <w:spacing w:line="240" w:lineRule="auto"/>
              <w:rPr>
                <w:b/>
                <w:snapToGrid/>
              </w:rPr>
            </w:pPr>
            <w:r w:rsidRPr="00A67D4F">
              <w:rPr>
                <w:b/>
                <w:snapToGrid/>
              </w:rPr>
              <w:t>Title 1</w:t>
            </w:r>
          </w:p>
        </w:tc>
        <w:tc>
          <w:tcPr>
            <w:tcW w:w="2619" w:type="dxa"/>
            <w:tcBorders>
              <w:bottom w:val="single" w:sz="4" w:space="0" w:color="auto"/>
            </w:tcBorders>
            <w:vAlign w:val="center"/>
          </w:tcPr>
          <w:p w14:paraId="1D810E62" w14:textId="77777777" w:rsidR="00480F7C" w:rsidRPr="00A67D4F" w:rsidRDefault="00480F7C" w:rsidP="00CB1648">
            <w:pPr>
              <w:pStyle w:val="MDPI42tablebody"/>
              <w:spacing w:line="240" w:lineRule="auto"/>
              <w:rPr>
                <w:b/>
                <w:snapToGrid/>
              </w:rPr>
            </w:pPr>
            <w:r w:rsidRPr="00A67D4F">
              <w:rPr>
                <w:b/>
                <w:snapToGrid/>
              </w:rPr>
              <w:t>Title 2</w:t>
            </w:r>
          </w:p>
        </w:tc>
        <w:tc>
          <w:tcPr>
            <w:tcW w:w="2619" w:type="dxa"/>
            <w:tcBorders>
              <w:bottom w:val="single" w:sz="4" w:space="0" w:color="auto"/>
            </w:tcBorders>
            <w:vAlign w:val="center"/>
          </w:tcPr>
          <w:p w14:paraId="7B118031" w14:textId="77777777" w:rsidR="00480F7C" w:rsidRPr="00A67D4F" w:rsidRDefault="00480F7C" w:rsidP="00CB1648">
            <w:pPr>
              <w:pStyle w:val="MDPI42tablebody"/>
              <w:spacing w:line="240" w:lineRule="auto"/>
              <w:rPr>
                <w:b/>
                <w:snapToGrid/>
              </w:rPr>
            </w:pPr>
            <w:r w:rsidRPr="00A67D4F">
              <w:rPr>
                <w:b/>
                <w:snapToGrid/>
              </w:rPr>
              <w:t>Title 3</w:t>
            </w:r>
          </w:p>
        </w:tc>
      </w:tr>
      <w:tr w:rsidR="00480F7C" w:rsidRPr="00A67D4F" w14:paraId="624AF7D6" w14:textId="77777777" w:rsidTr="00CB1648">
        <w:tc>
          <w:tcPr>
            <w:tcW w:w="2619" w:type="dxa"/>
            <w:vAlign w:val="center"/>
          </w:tcPr>
          <w:p w14:paraId="02FDAD45" w14:textId="77777777" w:rsidR="00480F7C" w:rsidRPr="00A67D4F" w:rsidRDefault="00480F7C" w:rsidP="00CB1648">
            <w:pPr>
              <w:pStyle w:val="MDPI42tablebody"/>
              <w:spacing w:line="240" w:lineRule="auto"/>
            </w:pPr>
            <w:r w:rsidRPr="00A67D4F">
              <w:t>entry 1</w:t>
            </w:r>
          </w:p>
        </w:tc>
        <w:tc>
          <w:tcPr>
            <w:tcW w:w="2619" w:type="dxa"/>
            <w:vAlign w:val="center"/>
          </w:tcPr>
          <w:p w14:paraId="58ECDC20" w14:textId="77777777" w:rsidR="00480F7C" w:rsidRPr="00A67D4F" w:rsidRDefault="00480F7C" w:rsidP="00CB1648">
            <w:pPr>
              <w:pStyle w:val="MDPI42tablebody"/>
              <w:spacing w:line="240" w:lineRule="auto"/>
            </w:pPr>
            <w:r w:rsidRPr="00A67D4F">
              <w:t>data</w:t>
            </w:r>
          </w:p>
        </w:tc>
        <w:tc>
          <w:tcPr>
            <w:tcW w:w="2619" w:type="dxa"/>
            <w:vAlign w:val="center"/>
          </w:tcPr>
          <w:p w14:paraId="11C589FA" w14:textId="77777777" w:rsidR="00480F7C" w:rsidRPr="00A67D4F" w:rsidRDefault="00480F7C" w:rsidP="00CB1648">
            <w:pPr>
              <w:pStyle w:val="MDPI42tablebody"/>
              <w:spacing w:line="240" w:lineRule="auto"/>
            </w:pPr>
            <w:r w:rsidRPr="00A67D4F">
              <w:t>data</w:t>
            </w:r>
          </w:p>
        </w:tc>
      </w:tr>
      <w:tr w:rsidR="00480F7C" w:rsidRPr="00A67D4F" w14:paraId="28EC07C2" w14:textId="77777777" w:rsidTr="00CB1648">
        <w:tc>
          <w:tcPr>
            <w:tcW w:w="2619" w:type="dxa"/>
            <w:vAlign w:val="center"/>
          </w:tcPr>
          <w:p w14:paraId="7112B989" w14:textId="77777777" w:rsidR="00480F7C" w:rsidRPr="00A67D4F" w:rsidRDefault="00480F7C" w:rsidP="00CB1648">
            <w:pPr>
              <w:pStyle w:val="MDPI42tablebody"/>
              <w:spacing w:line="240" w:lineRule="auto"/>
            </w:pPr>
            <w:r w:rsidRPr="00A67D4F">
              <w:t>entry 2</w:t>
            </w:r>
          </w:p>
        </w:tc>
        <w:tc>
          <w:tcPr>
            <w:tcW w:w="2619" w:type="dxa"/>
            <w:vAlign w:val="center"/>
          </w:tcPr>
          <w:p w14:paraId="7664B314" w14:textId="77777777" w:rsidR="00480F7C" w:rsidRPr="00A67D4F" w:rsidRDefault="00480F7C" w:rsidP="00CB1648">
            <w:pPr>
              <w:pStyle w:val="MDPI42tablebody"/>
              <w:spacing w:line="240" w:lineRule="auto"/>
            </w:pPr>
            <w:r w:rsidRPr="00A67D4F">
              <w:t>data</w:t>
            </w:r>
          </w:p>
        </w:tc>
        <w:tc>
          <w:tcPr>
            <w:tcW w:w="2619" w:type="dxa"/>
            <w:vAlign w:val="center"/>
          </w:tcPr>
          <w:p w14:paraId="1036FF47" w14:textId="77777777" w:rsidR="00480F7C" w:rsidRPr="00A67D4F" w:rsidRDefault="00480F7C" w:rsidP="00CB1648">
            <w:pPr>
              <w:pStyle w:val="MDPI42tablebody"/>
              <w:spacing w:line="240" w:lineRule="auto"/>
            </w:pPr>
            <w:r w:rsidRPr="00A67D4F">
              <w:t xml:space="preserve">data </w:t>
            </w:r>
            <w:r w:rsidRPr="00A67D4F">
              <w:rPr>
                <w:vertAlign w:val="superscript"/>
              </w:rPr>
              <w:t>1</w:t>
            </w:r>
          </w:p>
        </w:tc>
      </w:tr>
    </w:tbl>
    <w:p w14:paraId="01F26377" w14:textId="77777777" w:rsidR="00480F7C" w:rsidRPr="00A67D4F" w:rsidRDefault="00480F7C" w:rsidP="00480F7C">
      <w:pPr>
        <w:pStyle w:val="MDPI43tablefooter"/>
      </w:pPr>
      <w:r w:rsidRPr="00A67D4F">
        <w:rPr>
          <w:vertAlign w:val="superscript"/>
        </w:rPr>
        <w:t>1</w:t>
      </w:r>
      <w:r w:rsidRPr="00A67D4F">
        <w:t xml:space="preserve"> Tables may have a footer.</w:t>
      </w:r>
    </w:p>
    <w:p w14:paraId="4ADE725E" w14:textId="77777777" w:rsidR="00480F7C" w:rsidRPr="00A67D4F" w:rsidRDefault="00480F7C" w:rsidP="00480F7C">
      <w:pPr>
        <w:pStyle w:val="MDPI31text"/>
        <w:spacing w:before="240" w:after="240"/>
      </w:pPr>
      <w:r w:rsidRPr="00A67D4F">
        <w:t>The text continues here (Figure 2 and Table 2).</w:t>
      </w:r>
    </w:p>
    <w:tbl>
      <w:tblPr>
        <w:tblW w:w="0" w:type="auto"/>
        <w:jc w:val="center"/>
        <w:tblLook w:val="0000" w:firstRow="0" w:lastRow="0" w:firstColumn="0" w:lastColumn="0" w:noHBand="0" w:noVBand="0"/>
      </w:tblPr>
      <w:tblGrid>
        <w:gridCol w:w="4057"/>
        <w:gridCol w:w="4268"/>
      </w:tblGrid>
      <w:tr w:rsidR="00480F7C" w:rsidRPr="00A67D4F" w14:paraId="16DCD658" w14:textId="77777777" w:rsidTr="00CB1648">
        <w:trPr>
          <w:jc w:val="center"/>
        </w:trPr>
        <w:tc>
          <w:tcPr>
            <w:tcW w:w="4057" w:type="dxa"/>
            <w:vAlign w:val="center"/>
          </w:tcPr>
          <w:p w14:paraId="52D66B73" w14:textId="77777777" w:rsidR="00480F7C" w:rsidRPr="00A67D4F" w:rsidRDefault="00480F7C" w:rsidP="00CB1648">
            <w:pPr>
              <w:pStyle w:val="MDPI52figure"/>
              <w:spacing w:before="0"/>
            </w:pPr>
            <w:bookmarkStart w:id="8" w:name="page3"/>
            <w:bookmarkEnd w:id="8"/>
            <w:r w:rsidRPr="00A67D4F">
              <w:rPr>
                <w:noProof/>
              </w:rPr>
              <w:drawing>
                <wp:inline distT="0" distB="0" distL="0" distR="0" wp14:anchorId="7A21D113" wp14:editId="7E5ECBDF">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6E4E975" w14:textId="77777777" w:rsidR="00480F7C" w:rsidRPr="00A67D4F" w:rsidRDefault="00480F7C" w:rsidP="00CB1648">
            <w:pPr>
              <w:pStyle w:val="MDPI52figure"/>
              <w:spacing w:before="0"/>
            </w:pPr>
            <w:r w:rsidRPr="00A67D4F">
              <w:rPr>
                <w:noProof/>
              </w:rPr>
              <w:drawing>
                <wp:inline distT="0" distB="0" distL="0" distR="0" wp14:anchorId="15C02186" wp14:editId="06D2E0BC">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480F7C" w:rsidRPr="00A67D4F" w14:paraId="36CE3BB6" w14:textId="77777777" w:rsidTr="00CB1648">
        <w:trPr>
          <w:jc w:val="center"/>
        </w:trPr>
        <w:tc>
          <w:tcPr>
            <w:tcW w:w="4057" w:type="dxa"/>
            <w:vAlign w:val="center"/>
          </w:tcPr>
          <w:p w14:paraId="3117A139" w14:textId="77777777" w:rsidR="00480F7C" w:rsidRPr="00A67D4F" w:rsidRDefault="00480F7C" w:rsidP="00CB1648">
            <w:pPr>
              <w:pStyle w:val="MDPI42tablebody"/>
            </w:pPr>
            <w:r w:rsidRPr="00A67D4F">
              <w:t>(</w:t>
            </w:r>
            <w:r w:rsidRPr="00A67D4F">
              <w:rPr>
                <w:b/>
              </w:rPr>
              <w:t>a</w:t>
            </w:r>
            <w:r w:rsidRPr="00A67D4F">
              <w:t>)</w:t>
            </w:r>
          </w:p>
        </w:tc>
        <w:tc>
          <w:tcPr>
            <w:tcW w:w="4268" w:type="dxa"/>
          </w:tcPr>
          <w:p w14:paraId="7290C479" w14:textId="77777777" w:rsidR="00480F7C" w:rsidRPr="00A67D4F" w:rsidRDefault="00480F7C" w:rsidP="00CB1648">
            <w:pPr>
              <w:pStyle w:val="MDPI42tablebody"/>
            </w:pPr>
            <w:r w:rsidRPr="00A67D4F">
              <w:t>(</w:t>
            </w:r>
            <w:r w:rsidRPr="00A67D4F">
              <w:rPr>
                <w:b/>
              </w:rPr>
              <w:t>b</w:t>
            </w:r>
            <w:r w:rsidRPr="00A67D4F">
              <w:t>)</w:t>
            </w:r>
          </w:p>
        </w:tc>
      </w:tr>
    </w:tbl>
    <w:p w14:paraId="20D58238" w14:textId="77777777" w:rsidR="00480F7C" w:rsidRPr="00A67D4F" w:rsidRDefault="00480F7C" w:rsidP="00480F7C">
      <w:pPr>
        <w:pStyle w:val="MDPI51figurecaption"/>
      </w:pPr>
      <w:r w:rsidRPr="00A67D4F">
        <w:rPr>
          <w:b/>
        </w:rPr>
        <w:t xml:space="preserve">Figure 2. </w:t>
      </w:r>
      <w:r w:rsidRPr="00A67D4F">
        <w:t>This is a figure. Schemes follow another format. If there are multiple panels, they should be listed as: (</w:t>
      </w:r>
      <w:r w:rsidRPr="00A67D4F">
        <w:rPr>
          <w:b/>
        </w:rPr>
        <w:t>a</w:t>
      </w:r>
      <w:r w:rsidRPr="00A67D4F">
        <w:t>) Description of what is contained in the first panel; (</w:t>
      </w:r>
      <w:r w:rsidRPr="00A67D4F">
        <w:rPr>
          <w:b/>
        </w:rPr>
        <w:t>b</w:t>
      </w:r>
      <w:r w:rsidRPr="00A67D4F">
        <w:t>) Description of what is contained in the second panel. Figures should be placed in the main text near to the first time they are cited.</w:t>
      </w:r>
    </w:p>
    <w:p w14:paraId="39F174A9" w14:textId="77777777" w:rsidR="00480F7C" w:rsidRPr="00A67D4F" w:rsidRDefault="00480F7C" w:rsidP="00480F7C">
      <w:pPr>
        <w:pStyle w:val="MDPI41tablecaption"/>
      </w:pPr>
      <w:r w:rsidRPr="00A67D4F">
        <w:rPr>
          <w:b/>
        </w:rPr>
        <w:t xml:space="preserve">Table 2. </w:t>
      </w:r>
      <w:r w:rsidRPr="00A67D4F">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480F7C" w:rsidRPr="00A67D4F" w14:paraId="2A5953C9" w14:textId="77777777" w:rsidTr="00CB1648">
        <w:trPr>
          <w:jc w:val="center"/>
        </w:trPr>
        <w:tc>
          <w:tcPr>
            <w:tcW w:w="3256" w:type="dxa"/>
            <w:tcBorders>
              <w:top w:val="single" w:sz="8" w:space="0" w:color="auto"/>
              <w:bottom w:val="single" w:sz="4" w:space="0" w:color="auto"/>
            </w:tcBorders>
            <w:vAlign w:val="center"/>
          </w:tcPr>
          <w:p w14:paraId="7F155AD2" w14:textId="77777777" w:rsidR="00480F7C" w:rsidRPr="00A67D4F" w:rsidRDefault="00480F7C" w:rsidP="00CB1648">
            <w:pPr>
              <w:pStyle w:val="MDPI42tablebody"/>
              <w:rPr>
                <w:b/>
                <w:bCs/>
              </w:rPr>
            </w:pPr>
            <w:r w:rsidRPr="00A67D4F">
              <w:rPr>
                <w:b/>
                <w:bCs/>
              </w:rPr>
              <w:t>Title 1</w:t>
            </w:r>
          </w:p>
        </w:tc>
        <w:tc>
          <w:tcPr>
            <w:tcW w:w="2551" w:type="dxa"/>
            <w:tcBorders>
              <w:top w:val="single" w:sz="8" w:space="0" w:color="auto"/>
              <w:bottom w:val="single" w:sz="4" w:space="0" w:color="auto"/>
            </w:tcBorders>
            <w:vAlign w:val="center"/>
          </w:tcPr>
          <w:p w14:paraId="714A2BEA" w14:textId="77777777" w:rsidR="00480F7C" w:rsidRPr="00A67D4F" w:rsidRDefault="00480F7C" w:rsidP="00CB1648">
            <w:pPr>
              <w:pStyle w:val="MDPI42tablebody"/>
              <w:rPr>
                <w:b/>
                <w:bCs/>
              </w:rPr>
            </w:pPr>
            <w:r w:rsidRPr="00A67D4F">
              <w:rPr>
                <w:b/>
                <w:bCs/>
              </w:rPr>
              <w:t>Title 2</w:t>
            </w:r>
          </w:p>
        </w:tc>
        <w:tc>
          <w:tcPr>
            <w:tcW w:w="1418" w:type="dxa"/>
            <w:tcBorders>
              <w:top w:val="single" w:sz="8" w:space="0" w:color="auto"/>
              <w:bottom w:val="single" w:sz="4" w:space="0" w:color="auto"/>
            </w:tcBorders>
            <w:vAlign w:val="center"/>
            <w:hideMark/>
          </w:tcPr>
          <w:p w14:paraId="458392FD" w14:textId="77777777" w:rsidR="00480F7C" w:rsidRPr="00A67D4F" w:rsidRDefault="00480F7C" w:rsidP="00CB1648">
            <w:pPr>
              <w:pStyle w:val="MDPI42tablebody"/>
              <w:rPr>
                <w:b/>
                <w:bCs/>
              </w:rPr>
            </w:pPr>
            <w:r w:rsidRPr="00A67D4F">
              <w:rPr>
                <w:b/>
                <w:bCs/>
              </w:rPr>
              <w:t>Title 3</w:t>
            </w:r>
          </w:p>
        </w:tc>
        <w:tc>
          <w:tcPr>
            <w:tcW w:w="1418" w:type="dxa"/>
            <w:tcBorders>
              <w:top w:val="single" w:sz="8" w:space="0" w:color="auto"/>
              <w:bottom w:val="single" w:sz="4" w:space="0" w:color="auto"/>
            </w:tcBorders>
            <w:vAlign w:val="center"/>
          </w:tcPr>
          <w:p w14:paraId="63AACBCD" w14:textId="77777777" w:rsidR="00480F7C" w:rsidRPr="00A67D4F" w:rsidRDefault="00480F7C" w:rsidP="00CB1648">
            <w:pPr>
              <w:pStyle w:val="MDPI42tablebody"/>
              <w:rPr>
                <w:b/>
                <w:bCs/>
              </w:rPr>
            </w:pPr>
            <w:r w:rsidRPr="00A67D4F">
              <w:rPr>
                <w:b/>
                <w:bCs/>
              </w:rPr>
              <w:t>Title 4</w:t>
            </w:r>
          </w:p>
        </w:tc>
      </w:tr>
      <w:tr w:rsidR="00480F7C" w:rsidRPr="00A67D4F" w14:paraId="13547BDA" w14:textId="77777777" w:rsidTr="00CB1648">
        <w:trPr>
          <w:jc w:val="center"/>
        </w:trPr>
        <w:tc>
          <w:tcPr>
            <w:tcW w:w="3256" w:type="dxa"/>
            <w:vMerge w:val="restart"/>
            <w:tcBorders>
              <w:top w:val="single" w:sz="4" w:space="0" w:color="auto"/>
            </w:tcBorders>
            <w:vAlign w:val="center"/>
            <w:hideMark/>
          </w:tcPr>
          <w:p w14:paraId="3FF01778" w14:textId="77777777" w:rsidR="00480F7C" w:rsidRPr="00A67D4F" w:rsidRDefault="00480F7C" w:rsidP="00CB1648">
            <w:pPr>
              <w:pStyle w:val="MDPI42tablebody"/>
            </w:pPr>
            <w:r w:rsidRPr="00A67D4F">
              <w:t>entry 1 *</w:t>
            </w:r>
          </w:p>
        </w:tc>
        <w:tc>
          <w:tcPr>
            <w:tcW w:w="2551" w:type="dxa"/>
            <w:tcBorders>
              <w:top w:val="single" w:sz="4" w:space="0" w:color="auto"/>
              <w:bottom w:val="nil"/>
            </w:tcBorders>
            <w:vAlign w:val="center"/>
            <w:hideMark/>
          </w:tcPr>
          <w:p w14:paraId="78C11B13"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tcPr>
          <w:p w14:paraId="2338A8DB"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tcPr>
          <w:p w14:paraId="4FB2A443" w14:textId="77777777" w:rsidR="00480F7C" w:rsidRPr="00A67D4F" w:rsidRDefault="00480F7C" w:rsidP="00CB1648">
            <w:pPr>
              <w:pStyle w:val="MDPI42tablebody"/>
            </w:pPr>
            <w:r w:rsidRPr="00A67D4F">
              <w:t>data</w:t>
            </w:r>
          </w:p>
        </w:tc>
      </w:tr>
      <w:tr w:rsidR="00480F7C" w:rsidRPr="00A67D4F" w14:paraId="03A7CE03" w14:textId="77777777" w:rsidTr="00CB1648">
        <w:trPr>
          <w:jc w:val="center"/>
        </w:trPr>
        <w:tc>
          <w:tcPr>
            <w:tcW w:w="3256" w:type="dxa"/>
            <w:vMerge/>
            <w:vAlign w:val="center"/>
            <w:hideMark/>
          </w:tcPr>
          <w:p w14:paraId="2B20280C" w14:textId="77777777" w:rsidR="00480F7C" w:rsidRPr="00A67D4F" w:rsidRDefault="00480F7C" w:rsidP="00CB1648">
            <w:pPr>
              <w:pStyle w:val="MDPI42tablebody"/>
            </w:pPr>
          </w:p>
        </w:tc>
        <w:tc>
          <w:tcPr>
            <w:tcW w:w="2551" w:type="dxa"/>
            <w:tcBorders>
              <w:top w:val="nil"/>
              <w:bottom w:val="nil"/>
            </w:tcBorders>
            <w:vAlign w:val="center"/>
            <w:hideMark/>
          </w:tcPr>
          <w:p w14:paraId="0BAD23A3" w14:textId="77777777" w:rsidR="00480F7C" w:rsidRPr="00A67D4F" w:rsidRDefault="00480F7C" w:rsidP="00CB1648">
            <w:pPr>
              <w:pStyle w:val="MDPI42tablebody"/>
            </w:pPr>
            <w:r w:rsidRPr="00A67D4F">
              <w:t>data</w:t>
            </w:r>
          </w:p>
        </w:tc>
        <w:tc>
          <w:tcPr>
            <w:tcW w:w="1418" w:type="dxa"/>
            <w:tcBorders>
              <w:top w:val="nil"/>
              <w:bottom w:val="nil"/>
            </w:tcBorders>
            <w:vAlign w:val="center"/>
          </w:tcPr>
          <w:p w14:paraId="0C3CDE70" w14:textId="77777777" w:rsidR="00480F7C" w:rsidRPr="00A67D4F" w:rsidRDefault="00480F7C" w:rsidP="00CB1648">
            <w:pPr>
              <w:pStyle w:val="MDPI42tablebody"/>
            </w:pPr>
            <w:r w:rsidRPr="00A67D4F">
              <w:t>data</w:t>
            </w:r>
          </w:p>
        </w:tc>
        <w:tc>
          <w:tcPr>
            <w:tcW w:w="1418" w:type="dxa"/>
            <w:tcBorders>
              <w:top w:val="nil"/>
              <w:bottom w:val="nil"/>
            </w:tcBorders>
            <w:vAlign w:val="center"/>
          </w:tcPr>
          <w:p w14:paraId="162E2756" w14:textId="77777777" w:rsidR="00480F7C" w:rsidRPr="00A67D4F" w:rsidRDefault="00480F7C" w:rsidP="00CB1648">
            <w:pPr>
              <w:pStyle w:val="MDPI42tablebody"/>
            </w:pPr>
            <w:r w:rsidRPr="00A67D4F">
              <w:t>data</w:t>
            </w:r>
          </w:p>
        </w:tc>
      </w:tr>
      <w:tr w:rsidR="00480F7C" w:rsidRPr="00A67D4F" w14:paraId="36804901" w14:textId="77777777" w:rsidTr="00CB1648">
        <w:trPr>
          <w:jc w:val="center"/>
        </w:trPr>
        <w:tc>
          <w:tcPr>
            <w:tcW w:w="3256" w:type="dxa"/>
            <w:vMerge/>
            <w:tcBorders>
              <w:bottom w:val="single" w:sz="4" w:space="0" w:color="auto"/>
            </w:tcBorders>
            <w:vAlign w:val="center"/>
          </w:tcPr>
          <w:p w14:paraId="5796EC4E" w14:textId="77777777" w:rsidR="00480F7C" w:rsidRPr="00A67D4F" w:rsidRDefault="00480F7C" w:rsidP="00CB1648">
            <w:pPr>
              <w:pStyle w:val="MDPI42tablebody"/>
            </w:pPr>
          </w:p>
        </w:tc>
        <w:tc>
          <w:tcPr>
            <w:tcW w:w="2551" w:type="dxa"/>
            <w:tcBorders>
              <w:top w:val="nil"/>
              <w:bottom w:val="single" w:sz="4" w:space="0" w:color="auto"/>
            </w:tcBorders>
            <w:vAlign w:val="center"/>
          </w:tcPr>
          <w:p w14:paraId="53F45469" w14:textId="77777777" w:rsidR="00480F7C" w:rsidRPr="00A67D4F" w:rsidRDefault="00480F7C" w:rsidP="00CB1648">
            <w:pPr>
              <w:pStyle w:val="MDPI42tablebody"/>
            </w:pPr>
            <w:r w:rsidRPr="00A67D4F">
              <w:t>data</w:t>
            </w:r>
          </w:p>
        </w:tc>
        <w:tc>
          <w:tcPr>
            <w:tcW w:w="1418" w:type="dxa"/>
            <w:tcBorders>
              <w:top w:val="nil"/>
              <w:bottom w:val="single" w:sz="4" w:space="0" w:color="auto"/>
            </w:tcBorders>
            <w:vAlign w:val="center"/>
          </w:tcPr>
          <w:p w14:paraId="5F572572" w14:textId="77777777" w:rsidR="00480F7C" w:rsidRPr="00A67D4F" w:rsidRDefault="00480F7C" w:rsidP="00CB1648">
            <w:pPr>
              <w:pStyle w:val="MDPI42tablebody"/>
            </w:pPr>
            <w:r w:rsidRPr="00A67D4F">
              <w:t>data</w:t>
            </w:r>
          </w:p>
        </w:tc>
        <w:tc>
          <w:tcPr>
            <w:tcW w:w="1418" w:type="dxa"/>
            <w:tcBorders>
              <w:top w:val="nil"/>
              <w:bottom w:val="single" w:sz="4" w:space="0" w:color="auto"/>
            </w:tcBorders>
            <w:vAlign w:val="center"/>
          </w:tcPr>
          <w:p w14:paraId="2D44766F" w14:textId="77777777" w:rsidR="00480F7C" w:rsidRPr="00A67D4F" w:rsidRDefault="00480F7C" w:rsidP="00CB1648">
            <w:pPr>
              <w:pStyle w:val="MDPI42tablebody"/>
            </w:pPr>
            <w:r w:rsidRPr="00A67D4F">
              <w:t>data</w:t>
            </w:r>
          </w:p>
        </w:tc>
      </w:tr>
      <w:tr w:rsidR="00480F7C" w:rsidRPr="00A67D4F" w14:paraId="43786C51" w14:textId="77777777" w:rsidTr="00CB1648">
        <w:trPr>
          <w:jc w:val="center"/>
        </w:trPr>
        <w:tc>
          <w:tcPr>
            <w:tcW w:w="3256" w:type="dxa"/>
            <w:vMerge w:val="restart"/>
            <w:tcBorders>
              <w:top w:val="single" w:sz="4" w:space="0" w:color="auto"/>
              <w:bottom w:val="nil"/>
            </w:tcBorders>
            <w:vAlign w:val="center"/>
            <w:hideMark/>
          </w:tcPr>
          <w:p w14:paraId="727D8C8B" w14:textId="77777777" w:rsidR="00480F7C" w:rsidRPr="00A67D4F" w:rsidRDefault="00480F7C" w:rsidP="00CB1648">
            <w:pPr>
              <w:pStyle w:val="MDPI42tablebody"/>
            </w:pPr>
            <w:r w:rsidRPr="00A67D4F">
              <w:t>entry 2</w:t>
            </w:r>
          </w:p>
        </w:tc>
        <w:tc>
          <w:tcPr>
            <w:tcW w:w="2551" w:type="dxa"/>
            <w:tcBorders>
              <w:top w:val="single" w:sz="4" w:space="0" w:color="auto"/>
              <w:bottom w:val="nil"/>
            </w:tcBorders>
            <w:vAlign w:val="center"/>
            <w:hideMark/>
          </w:tcPr>
          <w:p w14:paraId="5585A0E3"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hideMark/>
          </w:tcPr>
          <w:p w14:paraId="027A0FFE"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tcPr>
          <w:p w14:paraId="1FC4297D" w14:textId="77777777" w:rsidR="00480F7C" w:rsidRPr="00A67D4F" w:rsidRDefault="00480F7C" w:rsidP="00CB1648">
            <w:pPr>
              <w:pStyle w:val="MDPI42tablebody"/>
            </w:pPr>
            <w:r w:rsidRPr="00A67D4F">
              <w:t>data</w:t>
            </w:r>
          </w:p>
        </w:tc>
      </w:tr>
      <w:tr w:rsidR="00480F7C" w:rsidRPr="00A67D4F" w14:paraId="7DC1CBEF" w14:textId="77777777" w:rsidTr="00CB1648">
        <w:trPr>
          <w:jc w:val="center"/>
        </w:trPr>
        <w:tc>
          <w:tcPr>
            <w:tcW w:w="3256" w:type="dxa"/>
            <w:vMerge/>
            <w:tcBorders>
              <w:top w:val="nil"/>
              <w:bottom w:val="single" w:sz="4" w:space="0" w:color="auto"/>
            </w:tcBorders>
            <w:vAlign w:val="center"/>
            <w:hideMark/>
          </w:tcPr>
          <w:p w14:paraId="7DE029FA" w14:textId="77777777" w:rsidR="00480F7C" w:rsidRPr="00A67D4F" w:rsidRDefault="00480F7C" w:rsidP="00CB1648">
            <w:pPr>
              <w:pStyle w:val="MDPI42tablebody"/>
            </w:pPr>
          </w:p>
        </w:tc>
        <w:tc>
          <w:tcPr>
            <w:tcW w:w="2551" w:type="dxa"/>
            <w:tcBorders>
              <w:top w:val="nil"/>
              <w:bottom w:val="single" w:sz="4" w:space="0" w:color="auto"/>
            </w:tcBorders>
            <w:vAlign w:val="center"/>
            <w:hideMark/>
          </w:tcPr>
          <w:p w14:paraId="1BB751C3" w14:textId="77777777" w:rsidR="00480F7C" w:rsidRPr="00A67D4F" w:rsidRDefault="00480F7C" w:rsidP="00CB1648">
            <w:pPr>
              <w:pStyle w:val="MDPI42tablebody"/>
            </w:pPr>
            <w:r w:rsidRPr="00A67D4F">
              <w:t>data</w:t>
            </w:r>
          </w:p>
        </w:tc>
        <w:tc>
          <w:tcPr>
            <w:tcW w:w="1418" w:type="dxa"/>
            <w:tcBorders>
              <w:top w:val="nil"/>
              <w:bottom w:val="single" w:sz="4" w:space="0" w:color="auto"/>
            </w:tcBorders>
            <w:vAlign w:val="center"/>
            <w:hideMark/>
          </w:tcPr>
          <w:p w14:paraId="62C85591" w14:textId="77777777" w:rsidR="00480F7C" w:rsidRPr="00A67D4F" w:rsidRDefault="00480F7C" w:rsidP="00CB1648">
            <w:pPr>
              <w:pStyle w:val="MDPI42tablebody"/>
            </w:pPr>
            <w:r w:rsidRPr="00A67D4F">
              <w:t>data</w:t>
            </w:r>
          </w:p>
        </w:tc>
        <w:tc>
          <w:tcPr>
            <w:tcW w:w="1418" w:type="dxa"/>
            <w:tcBorders>
              <w:top w:val="nil"/>
              <w:bottom w:val="single" w:sz="4" w:space="0" w:color="auto"/>
            </w:tcBorders>
            <w:vAlign w:val="center"/>
          </w:tcPr>
          <w:p w14:paraId="3A879091" w14:textId="77777777" w:rsidR="00480F7C" w:rsidRPr="00A67D4F" w:rsidRDefault="00480F7C" w:rsidP="00CB1648">
            <w:pPr>
              <w:pStyle w:val="MDPI42tablebody"/>
            </w:pPr>
            <w:r w:rsidRPr="00A67D4F">
              <w:t>data</w:t>
            </w:r>
          </w:p>
        </w:tc>
      </w:tr>
      <w:tr w:rsidR="00480F7C" w:rsidRPr="00A67D4F" w14:paraId="405FC566" w14:textId="77777777" w:rsidTr="00CB1648">
        <w:trPr>
          <w:jc w:val="center"/>
        </w:trPr>
        <w:tc>
          <w:tcPr>
            <w:tcW w:w="3256" w:type="dxa"/>
            <w:vMerge w:val="restart"/>
            <w:tcBorders>
              <w:top w:val="single" w:sz="4" w:space="0" w:color="auto"/>
              <w:bottom w:val="nil"/>
            </w:tcBorders>
            <w:vAlign w:val="center"/>
            <w:hideMark/>
          </w:tcPr>
          <w:p w14:paraId="0EB9980C" w14:textId="77777777" w:rsidR="00480F7C" w:rsidRPr="00A67D4F" w:rsidRDefault="00480F7C" w:rsidP="00CB1648">
            <w:pPr>
              <w:pStyle w:val="MDPI42tablebody"/>
            </w:pPr>
            <w:r w:rsidRPr="00A67D4F">
              <w:t>entry 3</w:t>
            </w:r>
          </w:p>
        </w:tc>
        <w:tc>
          <w:tcPr>
            <w:tcW w:w="2551" w:type="dxa"/>
            <w:tcBorders>
              <w:top w:val="single" w:sz="4" w:space="0" w:color="auto"/>
              <w:bottom w:val="nil"/>
            </w:tcBorders>
            <w:vAlign w:val="center"/>
            <w:hideMark/>
          </w:tcPr>
          <w:p w14:paraId="010AC062"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hideMark/>
          </w:tcPr>
          <w:p w14:paraId="14830FAD"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tcPr>
          <w:p w14:paraId="02FD0970" w14:textId="77777777" w:rsidR="00480F7C" w:rsidRPr="00A67D4F" w:rsidRDefault="00480F7C" w:rsidP="00CB1648">
            <w:pPr>
              <w:pStyle w:val="MDPI42tablebody"/>
            </w:pPr>
            <w:r w:rsidRPr="00A67D4F">
              <w:t>data</w:t>
            </w:r>
          </w:p>
        </w:tc>
      </w:tr>
      <w:tr w:rsidR="00480F7C" w:rsidRPr="00A67D4F" w14:paraId="69D86B3F" w14:textId="77777777" w:rsidTr="00CB1648">
        <w:trPr>
          <w:jc w:val="center"/>
        </w:trPr>
        <w:tc>
          <w:tcPr>
            <w:tcW w:w="3256" w:type="dxa"/>
            <w:vMerge/>
            <w:tcBorders>
              <w:top w:val="nil"/>
              <w:bottom w:val="nil"/>
            </w:tcBorders>
            <w:vAlign w:val="center"/>
            <w:hideMark/>
          </w:tcPr>
          <w:p w14:paraId="3524A2A0" w14:textId="77777777" w:rsidR="00480F7C" w:rsidRPr="00A67D4F" w:rsidRDefault="00480F7C" w:rsidP="00CB1648">
            <w:pPr>
              <w:pStyle w:val="MDPI42tablebody"/>
            </w:pPr>
          </w:p>
        </w:tc>
        <w:tc>
          <w:tcPr>
            <w:tcW w:w="2551" w:type="dxa"/>
            <w:tcBorders>
              <w:top w:val="nil"/>
              <w:bottom w:val="nil"/>
            </w:tcBorders>
            <w:vAlign w:val="center"/>
            <w:hideMark/>
          </w:tcPr>
          <w:p w14:paraId="597FAEA3" w14:textId="77777777" w:rsidR="00480F7C" w:rsidRPr="00A67D4F" w:rsidRDefault="00480F7C" w:rsidP="00CB1648">
            <w:pPr>
              <w:pStyle w:val="MDPI42tablebody"/>
            </w:pPr>
            <w:r w:rsidRPr="00A67D4F">
              <w:t>data</w:t>
            </w:r>
          </w:p>
        </w:tc>
        <w:tc>
          <w:tcPr>
            <w:tcW w:w="1418" w:type="dxa"/>
            <w:tcBorders>
              <w:top w:val="nil"/>
              <w:bottom w:val="nil"/>
            </w:tcBorders>
            <w:vAlign w:val="center"/>
            <w:hideMark/>
          </w:tcPr>
          <w:p w14:paraId="125B8D3E" w14:textId="77777777" w:rsidR="00480F7C" w:rsidRPr="00A67D4F" w:rsidRDefault="00480F7C" w:rsidP="00CB1648">
            <w:pPr>
              <w:pStyle w:val="MDPI42tablebody"/>
            </w:pPr>
            <w:r w:rsidRPr="00A67D4F">
              <w:t>data</w:t>
            </w:r>
          </w:p>
        </w:tc>
        <w:tc>
          <w:tcPr>
            <w:tcW w:w="1418" w:type="dxa"/>
            <w:tcBorders>
              <w:top w:val="nil"/>
              <w:bottom w:val="nil"/>
            </w:tcBorders>
            <w:vAlign w:val="center"/>
          </w:tcPr>
          <w:p w14:paraId="5D4637D2" w14:textId="77777777" w:rsidR="00480F7C" w:rsidRPr="00A67D4F" w:rsidRDefault="00480F7C" w:rsidP="00CB1648">
            <w:pPr>
              <w:pStyle w:val="MDPI42tablebody"/>
            </w:pPr>
            <w:r w:rsidRPr="00A67D4F">
              <w:t>data</w:t>
            </w:r>
          </w:p>
        </w:tc>
      </w:tr>
      <w:tr w:rsidR="00480F7C" w:rsidRPr="00A67D4F" w14:paraId="3142A8F2" w14:textId="77777777" w:rsidTr="00CB1648">
        <w:trPr>
          <w:jc w:val="center"/>
        </w:trPr>
        <w:tc>
          <w:tcPr>
            <w:tcW w:w="3256" w:type="dxa"/>
            <w:vMerge/>
            <w:tcBorders>
              <w:top w:val="nil"/>
              <w:bottom w:val="nil"/>
            </w:tcBorders>
            <w:vAlign w:val="center"/>
            <w:hideMark/>
          </w:tcPr>
          <w:p w14:paraId="2E9748AC" w14:textId="77777777" w:rsidR="00480F7C" w:rsidRPr="00A67D4F" w:rsidRDefault="00480F7C" w:rsidP="00CB1648">
            <w:pPr>
              <w:pStyle w:val="MDPI42tablebody"/>
            </w:pPr>
          </w:p>
        </w:tc>
        <w:tc>
          <w:tcPr>
            <w:tcW w:w="2551" w:type="dxa"/>
            <w:tcBorders>
              <w:top w:val="nil"/>
              <w:bottom w:val="nil"/>
            </w:tcBorders>
            <w:vAlign w:val="center"/>
            <w:hideMark/>
          </w:tcPr>
          <w:p w14:paraId="7CCBC0D4" w14:textId="77777777" w:rsidR="00480F7C" w:rsidRPr="00A67D4F" w:rsidRDefault="00480F7C" w:rsidP="00CB1648">
            <w:pPr>
              <w:pStyle w:val="MDPI42tablebody"/>
            </w:pPr>
            <w:r w:rsidRPr="00A67D4F">
              <w:t>data</w:t>
            </w:r>
          </w:p>
        </w:tc>
        <w:tc>
          <w:tcPr>
            <w:tcW w:w="1418" w:type="dxa"/>
            <w:tcBorders>
              <w:top w:val="nil"/>
              <w:bottom w:val="nil"/>
            </w:tcBorders>
            <w:vAlign w:val="center"/>
            <w:hideMark/>
          </w:tcPr>
          <w:p w14:paraId="2FB176C2" w14:textId="77777777" w:rsidR="00480F7C" w:rsidRPr="00A67D4F" w:rsidRDefault="00480F7C" w:rsidP="00CB1648">
            <w:pPr>
              <w:pStyle w:val="MDPI42tablebody"/>
            </w:pPr>
            <w:r w:rsidRPr="00A67D4F">
              <w:t>data</w:t>
            </w:r>
          </w:p>
        </w:tc>
        <w:tc>
          <w:tcPr>
            <w:tcW w:w="1418" w:type="dxa"/>
            <w:tcBorders>
              <w:top w:val="nil"/>
              <w:bottom w:val="nil"/>
            </w:tcBorders>
            <w:vAlign w:val="center"/>
          </w:tcPr>
          <w:p w14:paraId="4625BFFA" w14:textId="77777777" w:rsidR="00480F7C" w:rsidRPr="00A67D4F" w:rsidRDefault="00480F7C" w:rsidP="00CB1648">
            <w:pPr>
              <w:pStyle w:val="MDPI42tablebody"/>
            </w:pPr>
            <w:r w:rsidRPr="00A67D4F">
              <w:t>data</w:t>
            </w:r>
          </w:p>
        </w:tc>
      </w:tr>
      <w:tr w:rsidR="00480F7C" w:rsidRPr="00A67D4F" w14:paraId="08CB1059" w14:textId="77777777" w:rsidTr="00CB1648">
        <w:trPr>
          <w:jc w:val="center"/>
        </w:trPr>
        <w:tc>
          <w:tcPr>
            <w:tcW w:w="3256" w:type="dxa"/>
            <w:vMerge/>
            <w:tcBorders>
              <w:top w:val="nil"/>
              <w:bottom w:val="single" w:sz="4" w:space="0" w:color="auto"/>
            </w:tcBorders>
            <w:vAlign w:val="center"/>
            <w:hideMark/>
          </w:tcPr>
          <w:p w14:paraId="65581E8F" w14:textId="77777777" w:rsidR="00480F7C" w:rsidRPr="00A67D4F" w:rsidRDefault="00480F7C" w:rsidP="00CB1648">
            <w:pPr>
              <w:pStyle w:val="MDPI42tablebody"/>
            </w:pPr>
          </w:p>
        </w:tc>
        <w:tc>
          <w:tcPr>
            <w:tcW w:w="2551" w:type="dxa"/>
            <w:tcBorders>
              <w:top w:val="nil"/>
              <w:bottom w:val="single" w:sz="4" w:space="0" w:color="auto"/>
            </w:tcBorders>
            <w:vAlign w:val="center"/>
            <w:hideMark/>
          </w:tcPr>
          <w:p w14:paraId="00993B34" w14:textId="77777777" w:rsidR="00480F7C" w:rsidRPr="00A67D4F" w:rsidRDefault="00480F7C" w:rsidP="00CB1648">
            <w:pPr>
              <w:pStyle w:val="MDPI42tablebody"/>
            </w:pPr>
            <w:r w:rsidRPr="00A67D4F">
              <w:t>data</w:t>
            </w:r>
          </w:p>
        </w:tc>
        <w:tc>
          <w:tcPr>
            <w:tcW w:w="1418" w:type="dxa"/>
            <w:tcBorders>
              <w:top w:val="nil"/>
              <w:bottom w:val="single" w:sz="4" w:space="0" w:color="auto"/>
            </w:tcBorders>
            <w:vAlign w:val="center"/>
            <w:hideMark/>
          </w:tcPr>
          <w:p w14:paraId="1180F8E9" w14:textId="77777777" w:rsidR="00480F7C" w:rsidRPr="00A67D4F" w:rsidRDefault="00480F7C" w:rsidP="00CB1648">
            <w:pPr>
              <w:pStyle w:val="MDPI42tablebody"/>
            </w:pPr>
            <w:r w:rsidRPr="00A67D4F">
              <w:t>data</w:t>
            </w:r>
          </w:p>
        </w:tc>
        <w:tc>
          <w:tcPr>
            <w:tcW w:w="1418" w:type="dxa"/>
            <w:tcBorders>
              <w:top w:val="nil"/>
              <w:bottom w:val="single" w:sz="4" w:space="0" w:color="auto"/>
            </w:tcBorders>
            <w:vAlign w:val="center"/>
          </w:tcPr>
          <w:p w14:paraId="1BD9ACE8" w14:textId="77777777" w:rsidR="00480F7C" w:rsidRPr="00A67D4F" w:rsidRDefault="00480F7C" w:rsidP="00CB1648">
            <w:pPr>
              <w:pStyle w:val="MDPI42tablebody"/>
            </w:pPr>
            <w:r w:rsidRPr="00A67D4F">
              <w:t>data</w:t>
            </w:r>
          </w:p>
        </w:tc>
      </w:tr>
      <w:tr w:rsidR="00480F7C" w:rsidRPr="00A67D4F" w14:paraId="295F9778" w14:textId="77777777" w:rsidTr="00CB1648">
        <w:trPr>
          <w:jc w:val="center"/>
        </w:trPr>
        <w:tc>
          <w:tcPr>
            <w:tcW w:w="3256" w:type="dxa"/>
            <w:vMerge w:val="restart"/>
            <w:tcBorders>
              <w:top w:val="single" w:sz="4" w:space="0" w:color="auto"/>
              <w:bottom w:val="nil"/>
            </w:tcBorders>
            <w:vAlign w:val="center"/>
          </w:tcPr>
          <w:p w14:paraId="713EC9CF" w14:textId="77777777" w:rsidR="00480F7C" w:rsidRPr="00A67D4F" w:rsidRDefault="00480F7C" w:rsidP="00CB1648">
            <w:pPr>
              <w:pStyle w:val="MDPI42tablebody"/>
            </w:pPr>
            <w:r w:rsidRPr="00A67D4F">
              <w:t>entry 4</w:t>
            </w:r>
          </w:p>
        </w:tc>
        <w:tc>
          <w:tcPr>
            <w:tcW w:w="2551" w:type="dxa"/>
            <w:tcBorders>
              <w:top w:val="single" w:sz="4" w:space="0" w:color="auto"/>
              <w:bottom w:val="nil"/>
            </w:tcBorders>
            <w:vAlign w:val="center"/>
          </w:tcPr>
          <w:p w14:paraId="10D0F77C"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tcPr>
          <w:p w14:paraId="3BB313B5" w14:textId="77777777" w:rsidR="00480F7C" w:rsidRPr="00A67D4F" w:rsidRDefault="00480F7C" w:rsidP="00CB1648">
            <w:pPr>
              <w:pStyle w:val="MDPI42tablebody"/>
            </w:pPr>
            <w:r w:rsidRPr="00A67D4F">
              <w:t>data</w:t>
            </w:r>
          </w:p>
        </w:tc>
        <w:tc>
          <w:tcPr>
            <w:tcW w:w="1418" w:type="dxa"/>
            <w:tcBorders>
              <w:top w:val="single" w:sz="4" w:space="0" w:color="auto"/>
              <w:bottom w:val="nil"/>
            </w:tcBorders>
            <w:vAlign w:val="center"/>
          </w:tcPr>
          <w:p w14:paraId="6007E16A" w14:textId="77777777" w:rsidR="00480F7C" w:rsidRPr="00A67D4F" w:rsidRDefault="00480F7C" w:rsidP="00CB1648">
            <w:pPr>
              <w:pStyle w:val="MDPI42tablebody"/>
            </w:pPr>
            <w:r w:rsidRPr="00A67D4F">
              <w:t>data</w:t>
            </w:r>
          </w:p>
        </w:tc>
      </w:tr>
      <w:tr w:rsidR="00480F7C" w:rsidRPr="00A67D4F" w14:paraId="0BEFB8CB" w14:textId="77777777" w:rsidTr="00CB1648">
        <w:trPr>
          <w:jc w:val="center"/>
        </w:trPr>
        <w:tc>
          <w:tcPr>
            <w:tcW w:w="3256" w:type="dxa"/>
            <w:vMerge/>
            <w:tcBorders>
              <w:top w:val="nil"/>
              <w:bottom w:val="single" w:sz="8" w:space="0" w:color="auto"/>
            </w:tcBorders>
            <w:vAlign w:val="center"/>
          </w:tcPr>
          <w:p w14:paraId="5342A904" w14:textId="77777777" w:rsidR="00480F7C" w:rsidRPr="00A67D4F" w:rsidRDefault="00480F7C" w:rsidP="00CB1648">
            <w:pPr>
              <w:pStyle w:val="MDPI42tablebody"/>
            </w:pPr>
          </w:p>
        </w:tc>
        <w:tc>
          <w:tcPr>
            <w:tcW w:w="2551" w:type="dxa"/>
            <w:tcBorders>
              <w:top w:val="nil"/>
              <w:bottom w:val="single" w:sz="8" w:space="0" w:color="auto"/>
            </w:tcBorders>
            <w:vAlign w:val="center"/>
          </w:tcPr>
          <w:p w14:paraId="3F5AD0CD" w14:textId="77777777" w:rsidR="00480F7C" w:rsidRPr="00A67D4F" w:rsidRDefault="00480F7C" w:rsidP="00CB1648">
            <w:pPr>
              <w:pStyle w:val="MDPI42tablebody"/>
            </w:pPr>
            <w:r w:rsidRPr="00A67D4F">
              <w:t>data</w:t>
            </w:r>
          </w:p>
        </w:tc>
        <w:tc>
          <w:tcPr>
            <w:tcW w:w="1418" w:type="dxa"/>
            <w:tcBorders>
              <w:top w:val="nil"/>
              <w:bottom w:val="single" w:sz="8" w:space="0" w:color="auto"/>
            </w:tcBorders>
            <w:vAlign w:val="center"/>
          </w:tcPr>
          <w:p w14:paraId="1A0913DA" w14:textId="77777777" w:rsidR="00480F7C" w:rsidRPr="00A67D4F" w:rsidRDefault="00480F7C" w:rsidP="00CB1648">
            <w:pPr>
              <w:pStyle w:val="MDPI42tablebody"/>
            </w:pPr>
            <w:r w:rsidRPr="00A67D4F">
              <w:t>data</w:t>
            </w:r>
          </w:p>
        </w:tc>
        <w:tc>
          <w:tcPr>
            <w:tcW w:w="1418" w:type="dxa"/>
            <w:tcBorders>
              <w:top w:val="nil"/>
              <w:bottom w:val="single" w:sz="8" w:space="0" w:color="auto"/>
            </w:tcBorders>
            <w:vAlign w:val="center"/>
          </w:tcPr>
          <w:p w14:paraId="694B61B1" w14:textId="77777777" w:rsidR="00480F7C" w:rsidRPr="00A67D4F" w:rsidRDefault="00480F7C" w:rsidP="00CB1648">
            <w:pPr>
              <w:pStyle w:val="MDPI42tablebody"/>
            </w:pPr>
            <w:r w:rsidRPr="00A67D4F">
              <w:t>data</w:t>
            </w:r>
          </w:p>
        </w:tc>
      </w:tr>
    </w:tbl>
    <w:p w14:paraId="0690F008" w14:textId="77777777" w:rsidR="00480F7C" w:rsidRPr="00A67D4F" w:rsidRDefault="00480F7C" w:rsidP="00480F7C">
      <w:pPr>
        <w:pStyle w:val="MDPI43tablefooter"/>
      </w:pPr>
      <w:r w:rsidRPr="00A67D4F">
        <w:t>* Tables may have a footer.</w:t>
      </w:r>
    </w:p>
    <w:p w14:paraId="015523CC" w14:textId="77777777" w:rsidR="00480F7C" w:rsidRPr="00A67D4F" w:rsidRDefault="00480F7C" w:rsidP="00480F7C">
      <w:pPr>
        <w:pStyle w:val="MDPI22heading2"/>
        <w:spacing w:before="240"/>
        <w:rPr>
          <w:noProof w:val="0"/>
        </w:rPr>
      </w:pPr>
      <w:r w:rsidRPr="00A67D4F">
        <w:rPr>
          <w:noProof w:val="0"/>
        </w:rPr>
        <w:t>3.3. Formatting of Mathematical Components</w:t>
      </w:r>
    </w:p>
    <w:p w14:paraId="3A4B0820" w14:textId="77777777" w:rsidR="00480F7C" w:rsidRPr="00A67D4F" w:rsidRDefault="00480F7C" w:rsidP="00480F7C">
      <w:pPr>
        <w:pStyle w:val="MDPI31text"/>
      </w:pPr>
      <w:r w:rsidRPr="00A67D4F">
        <w:t>This is example 1 of an equation:</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80F7C" w:rsidRPr="00A67D4F" w14:paraId="443B65F8" w14:textId="77777777" w:rsidTr="00CB1648">
        <w:tc>
          <w:tcPr>
            <w:tcW w:w="7428" w:type="dxa"/>
          </w:tcPr>
          <w:p w14:paraId="6B83843F" w14:textId="77777777" w:rsidR="00480F7C" w:rsidRPr="00A67D4F" w:rsidRDefault="00480F7C" w:rsidP="00CB1648">
            <w:pPr>
              <w:pStyle w:val="MDPI39equation"/>
            </w:pPr>
            <w:r w:rsidRPr="00A67D4F">
              <w:t>a = 1,</w:t>
            </w:r>
          </w:p>
        </w:tc>
        <w:tc>
          <w:tcPr>
            <w:tcW w:w="431" w:type="dxa"/>
            <w:vAlign w:val="center"/>
          </w:tcPr>
          <w:p w14:paraId="2F755B46" w14:textId="77777777" w:rsidR="00480F7C" w:rsidRPr="00A67D4F" w:rsidRDefault="00480F7C" w:rsidP="00CB1648">
            <w:pPr>
              <w:pStyle w:val="MDPI3aequationnumber"/>
            </w:pPr>
            <w:r w:rsidRPr="00A67D4F">
              <w:t>(1)</w:t>
            </w:r>
          </w:p>
        </w:tc>
      </w:tr>
    </w:tbl>
    <w:p w14:paraId="35C3B742" w14:textId="77777777" w:rsidR="00480F7C" w:rsidRPr="00A67D4F" w:rsidRDefault="00480F7C" w:rsidP="00480F7C">
      <w:pPr>
        <w:pStyle w:val="MDPI32textnoindent"/>
      </w:pPr>
      <w:r w:rsidRPr="00A67D4F">
        <w:t>the text following an equation need not be a new paragraph. Please punctuate equations as regular text.</w:t>
      </w:r>
    </w:p>
    <w:p w14:paraId="305A227D" w14:textId="77777777" w:rsidR="00480F7C" w:rsidRPr="00A67D4F" w:rsidRDefault="00480F7C" w:rsidP="00480F7C">
      <w:pPr>
        <w:pStyle w:val="MDPI31text"/>
      </w:pPr>
      <w:r w:rsidRPr="00A67D4F">
        <w:t>This is example 2 of an equation:</w:t>
      </w:r>
    </w:p>
    <w:tbl>
      <w:tblPr>
        <w:tblW w:w="10467" w:type="dxa"/>
        <w:jc w:val="center"/>
        <w:tblCellMar>
          <w:left w:w="0" w:type="dxa"/>
          <w:right w:w="0" w:type="dxa"/>
        </w:tblCellMar>
        <w:tblLook w:val="04A0" w:firstRow="1" w:lastRow="0" w:firstColumn="1" w:lastColumn="0" w:noHBand="0" w:noVBand="1"/>
      </w:tblPr>
      <w:tblGrid>
        <w:gridCol w:w="10036"/>
        <w:gridCol w:w="431"/>
      </w:tblGrid>
      <w:tr w:rsidR="00480F7C" w:rsidRPr="00A67D4F" w14:paraId="0DC14343" w14:textId="77777777" w:rsidTr="00CB1648">
        <w:trPr>
          <w:jc w:val="center"/>
        </w:trPr>
        <w:tc>
          <w:tcPr>
            <w:tcW w:w="10036" w:type="dxa"/>
          </w:tcPr>
          <w:p w14:paraId="0CE9E224" w14:textId="77777777" w:rsidR="00480F7C" w:rsidRPr="00A67D4F" w:rsidRDefault="00480F7C" w:rsidP="00CB1648">
            <w:pPr>
              <w:pStyle w:val="MDPI39equation"/>
            </w:pPr>
            <w:r w:rsidRPr="00A67D4F">
              <w:lastRenderedPageBreak/>
              <w:t xml:space="preserve">a = b + c + d + e + f + g + h + </w:t>
            </w:r>
            <w:proofErr w:type="spellStart"/>
            <w:r w:rsidRPr="00A67D4F">
              <w:t>i</w:t>
            </w:r>
            <w:proofErr w:type="spellEnd"/>
            <w:r w:rsidRPr="00A67D4F">
              <w:t xml:space="preserve"> + j + k + l + m + n + o + p + q + r + s + t + u + v + w + x + y + z</w:t>
            </w:r>
          </w:p>
        </w:tc>
        <w:tc>
          <w:tcPr>
            <w:tcW w:w="431" w:type="dxa"/>
            <w:vAlign w:val="center"/>
          </w:tcPr>
          <w:p w14:paraId="0395328F" w14:textId="77777777" w:rsidR="00480F7C" w:rsidRPr="00A67D4F" w:rsidRDefault="00480F7C" w:rsidP="00CB1648">
            <w:pPr>
              <w:pStyle w:val="MDPI3aequationnumber"/>
            </w:pPr>
            <w:r w:rsidRPr="00A67D4F">
              <w:t>(2)</w:t>
            </w:r>
          </w:p>
        </w:tc>
      </w:tr>
    </w:tbl>
    <w:p w14:paraId="4A3E145E" w14:textId="77777777" w:rsidR="00480F7C" w:rsidRPr="00A67D4F" w:rsidRDefault="00480F7C" w:rsidP="00480F7C">
      <w:pPr>
        <w:pStyle w:val="MDPI32textnoindent"/>
      </w:pPr>
      <w:r w:rsidRPr="00A67D4F">
        <w:t>the text following an equation need not be a new paragraph. Please punctuate equations as regular text.</w:t>
      </w:r>
    </w:p>
    <w:p w14:paraId="4AA02860" w14:textId="77777777" w:rsidR="00480F7C" w:rsidRPr="00A67D4F" w:rsidRDefault="00480F7C" w:rsidP="00480F7C">
      <w:pPr>
        <w:pStyle w:val="MDPI31text"/>
      </w:pPr>
      <w:r w:rsidRPr="00A67D4F">
        <w:t>Theorem-type environments (including propositions, lemmas, corollaries etc.) can be formatted as follows:</w:t>
      </w:r>
    </w:p>
    <w:p w14:paraId="7D39B6A0" w14:textId="77777777" w:rsidR="00480F7C" w:rsidRPr="00A67D4F" w:rsidRDefault="00480F7C" w:rsidP="00480F7C">
      <w:pPr>
        <w:pStyle w:val="MDPI82theorem"/>
        <w:spacing w:before="240" w:after="240"/>
      </w:pPr>
      <w:r w:rsidRPr="00A67D4F">
        <w:rPr>
          <w:b/>
          <w:i w:val="0"/>
        </w:rPr>
        <w:t>Theorem 1.</w:t>
      </w:r>
      <w:r w:rsidRPr="00A67D4F">
        <w:t xml:space="preserve"> Example text of a theorem. Theorems, propositions, lemmas, </w:t>
      </w:r>
      <w:r w:rsidRPr="00A67D4F">
        <w:rPr>
          <w:i w:val="0"/>
        </w:rPr>
        <w:t>etc.</w:t>
      </w:r>
      <w:r w:rsidRPr="00A67D4F">
        <w:t xml:space="preserve"> should be numbered sequentially (i.e., Proposition 2 follows Theorem 1). Examples or Remarks use the same formatting, </w:t>
      </w:r>
      <w:r w:rsidRPr="00480F7C">
        <w:rPr>
          <w:w w:val="97"/>
          <w:fitText w:val="7938" w:id="-667783424"/>
        </w:rPr>
        <w:t>but should be numbered separately, so a document may contain Theorem 1, Remark 1 and Example 1</w:t>
      </w:r>
      <w:r w:rsidRPr="00480F7C">
        <w:rPr>
          <w:spacing w:val="30"/>
          <w:w w:val="97"/>
          <w:fitText w:val="7938" w:id="-667783424"/>
        </w:rPr>
        <w:t>.</w:t>
      </w:r>
    </w:p>
    <w:p w14:paraId="2A200A78" w14:textId="77777777" w:rsidR="00480F7C" w:rsidRPr="00A67D4F" w:rsidRDefault="00480F7C" w:rsidP="00480F7C">
      <w:pPr>
        <w:pStyle w:val="MDPI31text"/>
      </w:pPr>
      <w:r w:rsidRPr="00A67D4F">
        <w:t>The text continues here. Proofs must be formatted as follows:</w:t>
      </w:r>
    </w:p>
    <w:p w14:paraId="2A3E581D" w14:textId="77777777" w:rsidR="00480F7C" w:rsidRPr="00A67D4F" w:rsidRDefault="00480F7C" w:rsidP="00480F7C">
      <w:pPr>
        <w:pStyle w:val="MDPI83proof"/>
        <w:spacing w:before="240" w:after="240"/>
      </w:pPr>
      <w:r w:rsidRPr="00A67D4F">
        <w:rPr>
          <w:b/>
        </w:rPr>
        <w:t>Proof of Theorem 1.</w:t>
      </w:r>
      <w:r w:rsidRPr="00A67D4F">
        <w:t xml:space="preserve"> Text of the proof. Note that the phrase “of Theorem 1” is optional if it is clear which theorem is being referred to. Always finish a proof with the following symbol. □</w:t>
      </w:r>
    </w:p>
    <w:p w14:paraId="34C7250E" w14:textId="77777777" w:rsidR="00480F7C" w:rsidRPr="00A67D4F" w:rsidRDefault="00480F7C" w:rsidP="00480F7C">
      <w:pPr>
        <w:pStyle w:val="MDPI31text"/>
      </w:pPr>
      <w:r w:rsidRPr="00A67D4F">
        <w:t>The text continues here.</w:t>
      </w:r>
    </w:p>
    <w:p w14:paraId="26FC700A" w14:textId="77777777" w:rsidR="00480F7C" w:rsidRPr="005677F1" w:rsidRDefault="00480F7C" w:rsidP="00992256">
      <w:pPr>
        <w:pStyle w:val="MDPI63notes"/>
      </w:pPr>
    </w:p>
    <w:sectPr w:rsidR="00480F7C" w:rsidRPr="005677F1" w:rsidSect="00992256">
      <w:headerReference w:type="even" r:id="rId14"/>
      <w:headerReference w:type="default" r:id="rId15"/>
      <w:footerReference w:type="default" r:id="rId16"/>
      <w:headerReference w:type="first" r:id="rId17"/>
      <w:footerReference w:type="first" r:id="rId18"/>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hew Allen" w:date="2025-07-08T10:31:00Z" w:initials="MA">
    <w:p w14:paraId="118FA3A4" w14:textId="77777777" w:rsidR="00700E52" w:rsidRDefault="00700E52" w:rsidP="00700E52">
      <w:r>
        <w:rPr>
          <w:rStyle w:val="CommentReference"/>
        </w:rPr>
        <w:annotationRef/>
      </w:r>
      <w:r>
        <w:t>reconsider phrasing.</w:t>
      </w:r>
    </w:p>
  </w:comment>
  <w:comment w:id="1" w:author="Matthew Allen" w:date="2025-07-08T10:32:00Z" w:initials="MA">
    <w:p w14:paraId="4E859428" w14:textId="77777777" w:rsidR="00700E52" w:rsidRDefault="00700E52" w:rsidP="00700E52">
      <w:r>
        <w:rPr>
          <w:rStyle w:val="CommentReference"/>
        </w:rPr>
        <w:annotationRef/>
      </w:r>
      <w:r>
        <w:t>check punctuation</w:t>
      </w:r>
    </w:p>
    <w:p w14:paraId="7591AA9B" w14:textId="77777777" w:rsidR="00700E52" w:rsidRDefault="00700E52" w:rsidP="00700E52"/>
  </w:comment>
  <w:comment w:id="2" w:author="Matthew Allen" w:date="2025-07-08T10:34:00Z" w:initials="MA">
    <w:p w14:paraId="704AE19C" w14:textId="77777777" w:rsidR="00700E52" w:rsidRDefault="00700E52" w:rsidP="00700E52">
      <w:r>
        <w:rPr>
          <w:rStyle w:val="CommentReference"/>
        </w:rPr>
        <w:annotationRef/>
      </w:r>
      <w:r>
        <w:t>reconsider phrasing: e.g. "is highly fossiliferous", I don't know something like that</w:t>
      </w:r>
    </w:p>
  </w:comment>
  <w:comment w:id="3" w:author="Matthew Allen" w:date="2025-07-08T10:36:00Z" w:initials="MA">
    <w:p w14:paraId="03BE0DB2" w14:textId="77777777" w:rsidR="00700E52" w:rsidRDefault="00700E52" w:rsidP="00700E52">
      <w:r>
        <w:rPr>
          <w:rStyle w:val="CommentReference"/>
        </w:rPr>
        <w:annotationRef/>
      </w:r>
      <w:r>
        <w:t>reconsider phrasing</w:t>
      </w:r>
    </w:p>
  </w:comment>
  <w:comment w:id="4" w:author="Matthew Allen" w:date="2025-07-08T10:37:00Z" w:initials="MA">
    <w:p w14:paraId="2D20080F" w14:textId="77777777" w:rsidR="00700E52" w:rsidRDefault="00700E52" w:rsidP="00700E52">
      <w:r>
        <w:rPr>
          <w:rStyle w:val="CommentReference"/>
        </w:rPr>
        <w:annotationRef/>
      </w:r>
      <w:r>
        <w:t>reconsider phrasing: "better resolve the Cloverly ecosystems and how they evolved through time"</w:t>
      </w:r>
    </w:p>
  </w:comment>
  <w:comment w:id="5" w:author="Matthew Allen" w:date="2025-07-08T10:40:00Z" w:initials="MA">
    <w:p w14:paraId="40E1E93D" w14:textId="77777777" w:rsidR="00700E52" w:rsidRDefault="00700E52" w:rsidP="00700E52">
      <w:r>
        <w:rPr>
          <w:rStyle w:val="CommentReference"/>
        </w:rPr>
        <w:annotationRef/>
      </w:r>
      <w:r>
        <w:t>reconsider phrasing</w:t>
      </w:r>
    </w:p>
  </w:comment>
  <w:comment w:id="6" w:author="Matthew Allen" w:date="2025-05-06T14:45:00Z" w:initials="MA">
    <w:p w14:paraId="7C38145E" w14:textId="77777777" w:rsidR="00564D98" w:rsidRDefault="00564D98" w:rsidP="00564D98">
      <w:r>
        <w:rPr>
          <w:rStyle w:val="CommentReference"/>
        </w:rPr>
        <w:annotationRef/>
      </w:r>
      <w:r>
        <w:t>Is this also true for Queen’s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8FA3A4" w15:done="0"/>
  <w15:commentEx w15:paraId="7591AA9B" w15:done="0"/>
  <w15:commentEx w15:paraId="704AE19C" w15:done="0"/>
  <w15:commentEx w15:paraId="03BE0DB2" w15:done="0"/>
  <w15:commentEx w15:paraId="2D20080F" w15:done="0"/>
  <w15:commentEx w15:paraId="40E1E93D" w15:done="0"/>
  <w15:commentEx w15:paraId="7C381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D79AAA" w16cex:dateUtc="2025-07-08T14:31:00Z"/>
  <w16cex:commentExtensible w16cex:durableId="05E02E82" w16cex:dateUtc="2025-07-08T14:32:00Z"/>
  <w16cex:commentExtensible w16cex:durableId="398E9104" w16cex:dateUtc="2025-07-08T14:34:00Z"/>
  <w16cex:commentExtensible w16cex:durableId="289E9228" w16cex:dateUtc="2025-07-08T14:36:00Z"/>
  <w16cex:commentExtensible w16cex:durableId="32C84A4A" w16cex:dateUtc="2025-07-08T14:37:00Z"/>
  <w16cex:commentExtensible w16cex:durableId="1A7C025B" w16cex:dateUtc="2025-07-08T14:40:00Z"/>
  <w16cex:commentExtensible w16cex:durableId="7C95E20E" w16cex:dateUtc="2025-05-06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8FA3A4" w16cid:durableId="2DD79AAA"/>
  <w16cid:commentId w16cid:paraId="7591AA9B" w16cid:durableId="05E02E82"/>
  <w16cid:commentId w16cid:paraId="704AE19C" w16cid:durableId="398E9104"/>
  <w16cid:commentId w16cid:paraId="03BE0DB2" w16cid:durableId="289E9228"/>
  <w16cid:commentId w16cid:paraId="2D20080F" w16cid:durableId="32C84A4A"/>
  <w16cid:commentId w16cid:paraId="40E1E93D" w16cid:durableId="1A7C025B"/>
  <w16cid:commentId w16cid:paraId="7C38145E" w16cid:durableId="7C95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AE01F" w14:textId="77777777" w:rsidR="008C1F49" w:rsidRPr="00A67D4F" w:rsidRDefault="008C1F49">
      <w:pPr>
        <w:spacing w:line="240" w:lineRule="auto"/>
      </w:pPr>
      <w:r w:rsidRPr="00A67D4F">
        <w:separator/>
      </w:r>
    </w:p>
  </w:endnote>
  <w:endnote w:type="continuationSeparator" w:id="0">
    <w:p w14:paraId="4FA81343" w14:textId="77777777" w:rsidR="008C1F49" w:rsidRPr="00A67D4F" w:rsidRDefault="008C1F49">
      <w:pPr>
        <w:spacing w:line="240" w:lineRule="auto"/>
      </w:pPr>
      <w:r w:rsidRPr="00A67D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URWPalladioL-Ital">
    <w:altName w:val="Yu Gothic"/>
    <w:panose1 w:val="020B0604020202020204"/>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D4B8" w14:textId="77777777" w:rsidR="00EC0A49" w:rsidRPr="00A67D4F" w:rsidRDefault="00EC0A49" w:rsidP="00EC0A49">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77E1" w14:textId="77777777" w:rsidR="009A1BC7" w:rsidRPr="00A67D4F" w:rsidRDefault="009A1BC7" w:rsidP="00B91ADB">
    <w:pPr>
      <w:pBdr>
        <w:top w:val="single" w:sz="4" w:space="0" w:color="000000"/>
      </w:pBdr>
      <w:tabs>
        <w:tab w:val="right" w:pos="8844"/>
      </w:tabs>
      <w:adjustRightInd w:val="0"/>
      <w:snapToGrid w:val="0"/>
      <w:spacing w:before="480" w:line="100" w:lineRule="exact"/>
      <w:jc w:val="left"/>
      <w:rPr>
        <w:i/>
        <w:sz w:val="16"/>
        <w:szCs w:val="16"/>
      </w:rPr>
    </w:pPr>
  </w:p>
  <w:p w14:paraId="405BE72D" w14:textId="77777777" w:rsidR="00EC0A49" w:rsidRPr="00A67D4F" w:rsidRDefault="00EC0A49" w:rsidP="00E47435">
    <w:pPr>
      <w:tabs>
        <w:tab w:val="right" w:pos="10466"/>
      </w:tabs>
      <w:adjustRightInd w:val="0"/>
      <w:snapToGrid w:val="0"/>
      <w:spacing w:line="240" w:lineRule="auto"/>
      <w:rPr>
        <w:sz w:val="16"/>
        <w:szCs w:val="16"/>
      </w:rPr>
    </w:pPr>
    <w:r w:rsidRPr="00A67D4F">
      <w:rPr>
        <w:i/>
        <w:sz w:val="16"/>
        <w:szCs w:val="16"/>
      </w:rPr>
      <w:t xml:space="preserve">Geosciences </w:t>
    </w:r>
    <w:r w:rsidR="00992256" w:rsidRPr="00A67D4F">
      <w:rPr>
        <w:b/>
        <w:bCs/>
        <w:iCs/>
        <w:sz w:val="16"/>
        <w:szCs w:val="16"/>
      </w:rPr>
      <w:t>2025</w:t>
    </w:r>
    <w:r w:rsidR="00522BF7" w:rsidRPr="00A67D4F">
      <w:rPr>
        <w:bCs/>
        <w:iCs/>
        <w:sz w:val="16"/>
        <w:szCs w:val="16"/>
      </w:rPr>
      <w:t>,</w:t>
    </w:r>
    <w:r w:rsidR="00992256" w:rsidRPr="00A67D4F">
      <w:rPr>
        <w:bCs/>
        <w:i/>
        <w:iCs/>
        <w:sz w:val="16"/>
        <w:szCs w:val="16"/>
      </w:rPr>
      <w:t xml:space="preserve"> 15</w:t>
    </w:r>
    <w:r w:rsidR="00522BF7" w:rsidRPr="00A67D4F">
      <w:rPr>
        <w:bCs/>
        <w:iCs/>
        <w:sz w:val="16"/>
        <w:szCs w:val="16"/>
      </w:rPr>
      <w:t xml:space="preserve">, </w:t>
    </w:r>
    <w:r w:rsidR="008E7FC1" w:rsidRPr="00A67D4F">
      <w:rPr>
        <w:bCs/>
        <w:iCs/>
        <w:sz w:val="16"/>
        <w:szCs w:val="16"/>
      </w:rPr>
      <w:t>x</w:t>
    </w:r>
    <w:r w:rsidR="00E47435" w:rsidRPr="00A67D4F">
      <w:rPr>
        <w:sz w:val="16"/>
        <w:szCs w:val="16"/>
      </w:rPr>
      <w:tab/>
    </w:r>
    <w:r w:rsidR="00992256" w:rsidRPr="00A67D4F">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79B7A" w14:textId="77777777" w:rsidR="008C1F49" w:rsidRPr="00A67D4F" w:rsidRDefault="008C1F49">
      <w:pPr>
        <w:spacing w:line="240" w:lineRule="auto"/>
      </w:pPr>
      <w:r w:rsidRPr="00A67D4F">
        <w:separator/>
      </w:r>
    </w:p>
  </w:footnote>
  <w:footnote w:type="continuationSeparator" w:id="0">
    <w:p w14:paraId="56945CD8" w14:textId="77777777" w:rsidR="008C1F49" w:rsidRPr="00A67D4F" w:rsidRDefault="008C1F49">
      <w:pPr>
        <w:spacing w:line="240" w:lineRule="auto"/>
      </w:pPr>
      <w:r w:rsidRPr="00A67D4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ED280" w14:textId="77777777" w:rsidR="00EC0A49" w:rsidRPr="00A67D4F" w:rsidRDefault="00EC0A49" w:rsidP="00EC0A4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F3542" w14:textId="77777777" w:rsidR="009A1BC7" w:rsidRPr="00A67D4F" w:rsidRDefault="00EC0A49" w:rsidP="00E47435">
    <w:pPr>
      <w:tabs>
        <w:tab w:val="right" w:pos="10466"/>
      </w:tabs>
      <w:adjustRightInd w:val="0"/>
      <w:snapToGrid w:val="0"/>
      <w:spacing w:line="240" w:lineRule="auto"/>
      <w:rPr>
        <w:sz w:val="16"/>
      </w:rPr>
    </w:pPr>
    <w:r w:rsidRPr="00A67D4F">
      <w:rPr>
        <w:i/>
        <w:sz w:val="16"/>
      </w:rPr>
      <w:t xml:space="preserve">Geosciences </w:t>
    </w:r>
    <w:r w:rsidR="00992256" w:rsidRPr="00A67D4F">
      <w:rPr>
        <w:b/>
        <w:sz w:val="16"/>
      </w:rPr>
      <w:t>2025</w:t>
    </w:r>
    <w:r w:rsidR="00522BF7" w:rsidRPr="00A67D4F">
      <w:rPr>
        <w:sz w:val="16"/>
      </w:rPr>
      <w:t>,</w:t>
    </w:r>
    <w:r w:rsidR="00992256" w:rsidRPr="00A67D4F">
      <w:rPr>
        <w:i/>
        <w:sz w:val="16"/>
      </w:rPr>
      <w:t xml:space="preserve"> 15</w:t>
    </w:r>
    <w:r w:rsidR="008E7FC1" w:rsidRPr="00A67D4F">
      <w:rPr>
        <w:sz w:val="16"/>
      </w:rPr>
      <w:t xml:space="preserve">, x </w:t>
    </w:r>
    <w:r w:rsidR="00992256" w:rsidRPr="00A67D4F">
      <w:rPr>
        <w:sz w:val="16"/>
      </w:rPr>
      <w:t>FOR PEER REVIEW</w:t>
    </w:r>
    <w:r w:rsidR="00992256" w:rsidRPr="00A67D4F">
      <w:rPr>
        <w:sz w:val="16"/>
      </w:rPr>
      <w:ptab w:relativeTo="margin" w:alignment="right" w:leader="none"/>
    </w:r>
    <w:r w:rsidR="00992256" w:rsidRPr="00A67D4F">
      <w:rPr>
        <w:sz w:val="16"/>
      </w:rPr>
      <w:fldChar w:fldCharType="begin"/>
    </w:r>
    <w:r w:rsidR="00992256" w:rsidRPr="00A67D4F">
      <w:rPr>
        <w:sz w:val="16"/>
      </w:rPr>
      <w:instrText xml:space="preserve"> PAGE   \* MERGEFORMAT </w:instrText>
    </w:r>
    <w:r w:rsidR="00992256" w:rsidRPr="00A67D4F">
      <w:rPr>
        <w:sz w:val="16"/>
      </w:rPr>
      <w:fldChar w:fldCharType="separate"/>
    </w:r>
    <w:r w:rsidR="00992256" w:rsidRPr="00A67D4F">
      <w:rPr>
        <w:sz w:val="16"/>
      </w:rPr>
      <w:t>2</w:t>
    </w:r>
    <w:r w:rsidR="00992256" w:rsidRPr="00A67D4F">
      <w:rPr>
        <w:sz w:val="16"/>
      </w:rPr>
      <w:fldChar w:fldCharType="end"/>
    </w:r>
    <w:r w:rsidR="00992256" w:rsidRPr="00A67D4F">
      <w:rPr>
        <w:sz w:val="16"/>
      </w:rPr>
      <w:t xml:space="preserve"> of </w:t>
    </w:r>
    <w:r w:rsidR="00992256" w:rsidRPr="00A67D4F">
      <w:rPr>
        <w:sz w:val="16"/>
      </w:rPr>
      <w:fldChar w:fldCharType="begin"/>
    </w:r>
    <w:r w:rsidR="00992256" w:rsidRPr="00A67D4F">
      <w:rPr>
        <w:sz w:val="16"/>
      </w:rPr>
      <w:instrText xml:space="preserve"> NUMPAGES   \* MERGEFORMAT </w:instrText>
    </w:r>
    <w:r w:rsidR="00992256" w:rsidRPr="00A67D4F">
      <w:rPr>
        <w:sz w:val="16"/>
      </w:rPr>
      <w:fldChar w:fldCharType="separate"/>
    </w:r>
    <w:r w:rsidR="00992256" w:rsidRPr="00A67D4F">
      <w:rPr>
        <w:sz w:val="16"/>
      </w:rPr>
      <w:t>8</w:t>
    </w:r>
    <w:r w:rsidR="00992256" w:rsidRPr="00A67D4F">
      <w:rPr>
        <w:sz w:val="16"/>
      </w:rPr>
      <w:fldChar w:fldCharType="end"/>
    </w:r>
  </w:p>
  <w:p w14:paraId="655AF8D2" w14:textId="77777777" w:rsidR="00EC0A49" w:rsidRPr="00A67D4F" w:rsidRDefault="00EC0A49" w:rsidP="00B91AD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9A1BC7" w:rsidRPr="00A67D4F" w14:paraId="32446112" w14:textId="77777777" w:rsidTr="00255CD6">
      <w:trPr>
        <w:trHeight w:val="686"/>
      </w:trPr>
      <w:tc>
        <w:tcPr>
          <w:tcW w:w="3679" w:type="dxa"/>
          <w:vAlign w:val="center"/>
        </w:tcPr>
        <w:p w14:paraId="448400AE" w14:textId="77777777" w:rsidR="009A1BC7" w:rsidRPr="00A67D4F" w:rsidRDefault="00A2320B" w:rsidP="00E47435">
          <w:pPr>
            <w:pStyle w:val="Header"/>
            <w:pBdr>
              <w:bottom w:val="none" w:sz="0" w:space="0" w:color="auto"/>
            </w:pBdr>
            <w:jc w:val="left"/>
            <w:rPr>
              <w:rFonts w:eastAsia="DengXian"/>
              <w:b/>
              <w:bCs/>
            </w:rPr>
          </w:pPr>
          <w:r w:rsidRPr="00A67D4F">
            <w:rPr>
              <w:rFonts w:eastAsia="DengXian"/>
              <w:b/>
              <w:bCs/>
              <w:noProof/>
            </w:rPr>
            <w:drawing>
              <wp:inline distT="0" distB="0" distL="0" distR="0" wp14:anchorId="709B1278" wp14:editId="08208786">
                <wp:extent cx="1600225" cy="432000"/>
                <wp:effectExtent l="0" t="0" r="0" b="6350"/>
                <wp:docPr id="86536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62361" name=""/>
                        <pic:cNvPicPr/>
                      </pic:nvPicPr>
                      <pic:blipFill>
                        <a:blip r:embed="rId1"/>
                        <a:stretch>
                          <a:fillRect/>
                        </a:stretch>
                      </pic:blipFill>
                      <pic:spPr>
                        <a:xfrm>
                          <a:off x="0" y="0"/>
                          <a:ext cx="1600225" cy="432000"/>
                        </a:xfrm>
                        <a:prstGeom prst="rect">
                          <a:avLst/>
                        </a:prstGeom>
                      </pic:spPr>
                    </pic:pic>
                  </a:graphicData>
                </a:graphic>
              </wp:inline>
            </w:drawing>
          </w:r>
        </w:p>
      </w:tc>
      <w:tc>
        <w:tcPr>
          <w:tcW w:w="4535" w:type="dxa"/>
          <w:vAlign w:val="center"/>
        </w:tcPr>
        <w:p w14:paraId="171AD9DF" w14:textId="77777777" w:rsidR="009A1BC7" w:rsidRPr="00A67D4F" w:rsidRDefault="009A1BC7" w:rsidP="00E47435">
          <w:pPr>
            <w:pStyle w:val="Header"/>
            <w:pBdr>
              <w:bottom w:val="none" w:sz="0" w:space="0" w:color="auto"/>
            </w:pBdr>
            <w:rPr>
              <w:rFonts w:eastAsia="DengXian"/>
              <w:b/>
              <w:bCs/>
            </w:rPr>
          </w:pPr>
        </w:p>
      </w:tc>
      <w:tc>
        <w:tcPr>
          <w:tcW w:w="2273" w:type="dxa"/>
          <w:vAlign w:val="center"/>
        </w:tcPr>
        <w:p w14:paraId="7C24FE80" w14:textId="77777777" w:rsidR="009A1BC7" w:rsidRPr="00A67D4F" w:rsidRDefault="00255CD6" w:rsidP="00255CD6">
          <w:pPr>
            <w:pStyle w:val="Header"/>
            <w:pBdr>
              <w:bottom w:val="none" w:sz="0" w:space="0" w:color="auto"/>
            </w:pBdr>
            <w:jc w:val="right"/>
            <w:rPr>
              <w:rFonts w:eastAsia="DengXian"/>
              <w:b/>
              <w:bCs/>
            </w:rPr>
          </w:pPr>
          <w:r w:rsidRPr="00A67D4F">
            <w:rPr>
              <w:rFonts w:eastAsia="DengXian"/>
              <w:b/>
              <w:bCs/>
              <w:noProof/>
            </w:rPr>
            <w:drawing>
              <wp:inline distT="0" distB="0" distL="0" distR="0" wp14:anchorId="62FBD1CE" wp14:editId="71ACB987">
                <wp:extent cx="540000" cy="360000"/>
                <wp:effectExtent l="0" t="0" r="0" b="2540"/>
                <wp:docPr id="422456098" name="Picture 1"/>
                <wp:cNvGraphicFramePr/>
                <a:graphic xmlns:a="http://schemas.openxmlformats.org/drawingml/2006/main">
                  <a:graphicData uri="http://schemas.openxmlformats.org/drawingml/2006/picture">
                    <pic:pic xmlns:pic="http://schemas.openxmlformats.org/drawingml/2006/picture">
                      <pic:nvPicPr>
                        <pic:cNvPr id="422456098" name=""/>
                        <pic:cNvPicPr/>
                      </pic:nvPicPr>
                      <pic:blipFill>
                        <a:blip r:embed="rId2"/>
                        <a:stretch>
                          <a:fillRect/>
                        </a:stretch>
                      </pic:blipFill>
                      <pic:spPr>
                        <a:xfrm>
                          <a:off x="0" y="0"/>
                          <a:ext cx="540000" cy="360000"/>
                        </a:xfrm>
                        <a:prstGeom prst="rect">
                          <a:avLst/>
                        </a:prstGeom>
                      </pic:spPr>
                    </pic:pic>
                  </a:graphicData>
                </a:graphic>
              </wp:inline>
            </w:drawing>
          </w:r>
        </w:p>
      </w:tc>
    </w:tr>
  </w:tbl>
  <w:p w14:paraId="044CD106" w14:textId="77777777" w:rsidR="00EC0A49" w:rsidRPr="00A67D4F" w:rsidRDefault="00EC0A49" w:rsidP="00992256">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468F5"/>
    <w:multiLevelType w:val="hybridMultilevel"/>
    <w:tmpl w:val="21029266"/>
    <w:lvl w:ilvl="0" w:tplc="4E72E3A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1E66"/>
    <w:multiLevelType w:val="hybridMultilevel"/>
    <w:tmpl w:val="9170E9B2"/>
    <w:lvl w:ilvl="0" w:tplc="DCDC69B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28547EF"/>
    <w:multiLevelType w:val="hybridMultilevel"/>
    <w:tmpl w:val="89A89374"/>
    <w:lvl w:ilvl="0" w:tplc="BADACD24">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25375"/>
    <w:multiLevelType w:val="hybridMultilevel"/>
    <w:tmpl w:val="7958C22E"/>
    <w:lvl w:ilvl="0" w:tplc="2490EA70">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848159">
    <w:abstractNumId w:val="4"/>
  </w:num>
  <w:num w:numId="2" w16cid:durableId="1671299617">
    <w:abstractNumId w:val="6"/>
  </w:num>
  <w:num w:numId="3" w16cid:durableId="1658876026">
    <w:abstractNumId w:val="3"/>
  </w:num>
  <w:num w:numId="4" w16cid:durableId="7138873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1436401">
    <w:abstractNumId w:val="5"/>
  </w:num>
  <w:num w:numId="6" w16cid:durableId="1478064783">
    <w:abstractNumId w:val="8"/>
  </w:num>
  <w:num w:numId="7" w16cid:durableId="2131510367">
    <w:abstractNumId w:val="2"/>
  </w:num>
  <w:num w:numId="8" w16cid:durableId="535117674">
    <w:abstractNumId w:val="8"/>
  </w:num>
  <w:num w:numId="9" w16cid:durableId="200436782">
    <w:abstractNumId w:val="2"/>
  </w:num>
  <w:num w:numId="10" w16cid:durableId="1021512276">
    <w:abstractNumId w:val="8"/>
  </w:num>
  <w:num w:numId="11" w16cid:durableId="1423180785">
    <w:abstractNumId w:val="2"/>
  </w:num>
  <w:num w:numId="12" w16cid:durableId="1546866070">
    <w:abstractNumId w:val="10"/>
  </w:num>
  <w:num w:numId="13" w16cid:durableId="801773195">
    <w:abstractNumId w:val="8"/>
  </w:num>
  <w:num w:numId="14" w16cid:durableId="940603375">
    <w:abstractNumId w:val="2"/>
  </w:num>
  <w:num w:numId="15" w16cid:durableId="636492690">
    <w:abstractNumId w:val="0"/>
  </w:num>
  <w:num w:numId="16" w16cid:durableId="1856264178">
    <w:abstractNumId w:val="7"/>
  </w:num>
  <w:num w:numId="17" w16cid:durableId="91048145">
    <w:abstractNumId w:val="0"/>
  </w:num>
  <w:num w:numId="18" w16cid:durableId="1083379905">
    <w:abstractNumId w:val="8"/>
  </w:num>
  <w:num w:numId="19" w16cid:durableId="1374885178">
    <w:abstractNumId w:val="2"/>
  </w:num>
  <w:num w:numId="20" w16cid:durableId="2098092393">
    <w:abstractNumId w:val="0"/>
  </w:num>
  <w:num w:numId="21" w16cid:durableId="1837190925">
    <w:abstractNumId w:val="11"/>
  </w:num>
  <w:num w:numId="22" w16cid:durableId="1820152273">
    <w:abstractNumId w:val="1"/>
  </w:num>
  <w:num w:numId="23" w16cid:durableId="5081808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Allen">
    <w15:presenceInfo w15:providerId="Windows Live" w15:userId="e6fbf8b3bf5e0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98"/>
    <w:rsid w:val="000161EA"/>
    <w:rsid w:val="00027D4E"/>
    <w:rsid w:val="00032AF5"/>
    <w:rsid w:val="00033406"/>
    <w:rsid w:val="000353AE"/>
    <w:rsid w:val="00050ED2"/>
    <w:rsid w:val="00051924"/>
    <w:rsid w:val="00076BCD"/>
    <w:rsid w:val="0008580A"/>
    <w:rsid w:val="000A68E3"/>
    <w:rsid w:val="000B39D6"/>
    <w:rsid w:val="000C0310"/>
    <w:rsid w:val="000C44D9"/>
    <w:rsid w:val="000C7AE0"/>
    <w:rsid w:val="000D3AF0"/>
    <w:rsid w:val="000E62AE"/>
    <w:rsid w:val="000E7C82"/>
    <w:rsid w:val="000F4C15"/>
    <w:rsid w:val="00112234"/>
    <w:rsid w:val="001157E8"/>
    <w:rsid w:val="00126C81"/>
    <w:rsid w:val="00127B67"/>
    <w:rsid w:val="00166BA0"/>
    <w:rsid w:val="00167FD7"/>
    <w:rsid w:val="001818D5"/>
    <w:rsid w:val="001E0F42"/>
    <w:rsid w:val="001E2AEB"/>
    <w:rsid w:val="001F2CAC"/>
    <w:rsid w:val="001F4584"/>
    <w:rsid w:val="001F617F"/>
    <w:rsid w:val="0024434A"/>
    <w:rsid w:val="0025327C"/>
    <w:rsid w:val="00255CD6"/>
    <w:rsid w:val="00266052"/>
    <w:rsid w:val="0027220C"/>
    <w:rsid w:val="002838ED"/>
    <w:rsid w:val="00283FBE"/>
    <w:rsid w:val="002868A9"/>
    <w:rsid w:val="00291CB6"/>
    <w:rsid w:val="00293622"/>
    <w:rsid w:val="00295161"/>
    <w:rsid w:val="002D1243"/>
    <w:rsid w:val="002F5A06"/>
    <w:rsid w:val="003126F8"/>
    <w:rsid w:val="00320B7C"/>
    <w:rsid w:val="00326141"/>
    <w:rsid w:val="00335524"/>
    <w:rsid w:val="00363BB0"/>
    <w:rsid w:val="00377092"/>
    <w:rsid w:val="003771B5"/>
    <w:rsid w:val="00381F0D"/>
    <w:rsid w:val="00386217"/>
    <w:rsid w:val="003A326A"/>
    <w:rsid w:val="003D065F"/>
    <w:rsid w:val="003D2F2F"/>
    <w:rsid w:val="003E250B"/>
    <w:rsid w:val="00401D30"/>
    <w:rsid w:val="0040201C"/>
    <w:rsid w:val="004038D4"/>
    <w:rsid w:val="00426ABC"/>
    <w:rsid w:val="00444954"/>
    <w:rsid w:val="00445800"/>
    <w:rsid w:val="00454BD2"/>
    <w:rsid w:val="004718D5"/>
    <w:rsid w:val="00475CA8"/>
    <w:rsid w:val="00480F7C"/>
    <w:rsid w:val="00490B76"/>
    <w:rsid w:val="004D4E7D"/>
    <w:rsid w:val="004E0989"/>
    <w:rsid w:val="004F15A5"/>
    <w:rsid w:val="004F61FD"/>
    <w:rsid w:val="00513CBD"/>
    <w:rsid w:val="00522BF7"/>
    <w:rsid w:val="00526DA1"/>
    <w:rsid w:val="00545B32"/>
    <w:rsid w:val="00553634"/>
    <w:rsid w:val="00564D98"/>
    <w:rsid w:val="005677F1"/>
    <w:rsid w:val="005841BA"/>
    <w:rsid w:val="00595DB3"/>
    <w:rsid w:val="005F2092"/>
    <w:rsid w:val="0065039C"/>
    <w:rsid w:val="00654C82"/>
    <w:rsid w:val="00654E41"/>
    <w:rsid w:val="00672E53"/>
    <w:rsid w:val="006778BA"/>
    <w:rsid w:val="00677A6F"/>
    <w:rsid w:val="0068752D"/>
    <w:rsid w:val="00692393"/>
    <w:rsid w:val="006946DB"/>
    <w:rsid w:val="006B19FC"/>
    <w:rsid w:val="006B499C"/>
    <w:rsid w:val="006B627F"/>
    <w:rsid w:val="006B6D5A"/>
    <w:rsid w:val="006C43C6"/>
    <w:rsid w:val="006D1314"/>
    <w:rsid w:val="006F6858"/>
    <w:rsid w:val="00700E52"/>
    <w:rsid w:val="00705E90"/>
    <w:rsid w:val="00712B4C"/>
    <w:rsid w:val="0071362A"/>
    <w:rsid w:val="00720456"/>
    <w:rsid w:val="00730E5B"/>
    <w:rsid w:val="00737593"/>
    <w:rsid w:val="0074703B"/>
    <w:rsid w:val="00762E49"/>
    <w:rsid w:val="007757B0"/>
    <w:rsid w:val="007A5BF8"/>
    <w:rsid w:val="007B5259"/>
    <w:rsid w:val="007B5386"/>
    <w:rsid w:val="007C285D"/>
    <w:rsid w:val="007D5A01"/>
    <w:rsid w:val="007E2997"/>
    <w:rsid w:val="00805EBC"/>
    <w:rsid w:val="00814998"/>
    <w:rsid w:val="00830C6B"/>
    <w:rsid w:val="0083541B"/>
    <w:rsid w:val="00846400"/>
    <w:rsid w:val="00854E68"/>
    <w:rsid w:val="00856DCD"/>
    <w:rsid w:val="00865AC6"/>
    <w:rsid w:val="00893F28"/>
    <w:rsid w:val="00895FCA"/>
    <w:rsid w:val="008B0BC7"/>
    <w:rsid w:val="008B57DE"/>
    <w:rsid w:val="008C1F49"/>
    <w:rsid w:val="008C7B73"/>
    <w:rsid w:val="008D2921"/>
    <w:rsid w:val="008E23EE"/>
    <w:rsid w:val="008E7FC1"/>
    <w:rsid w:val="008F0993"/>
    <w:rsid w:val="008F1B0F"/>
    <w:rsid w:val="00903910"/>
    <w:rsid w:val="00910FF7"/>
    <w:rsid w:val="00927124"/>
    <w:rsid w:val="009356FF"/>
    <w:rsid w:val="00955814"/>
    <w:rsid w:val="009567AF"/>
    <w:rsid w:val="00977F95"/>
    <w:rsid w:val="00992256"/>
    <w:rsid w:val="00993906"/>
    <w:rsid w:val="00996D4D"/>
    <w:rsid w:val="009A1BC7"/>
    <w:rsid w:val="009A6D4E"/>
    <w:rsid w:val="009B2DF2"/>
    <w:rsid w:val="009B4328"/>
    <w:rsid w:val="009D1BF7"/>
    <w:rsid w:val="009D66A5"/>
    <w:rsid w:val="009F70E6"/>
    <w:rsid w:val="00A02B5B"/>
    <w:rsid w:val="00A2320B"/>
    <w:rsid w:val="00A3467F"/>
    <w:rsid w:val="00A415D6"/>
    <w:rsid w:val="00A67D4F"/>
    <w:rsid w:val="00A907A7"/>
    <w:rsid w:val="00A95A6E"/>
    <w:rsid w:val="00AA184C"/>
    <w:rsid w:val="00AB1149"/>
    <w:rsid w:val="00AC09C5"/>
    <w:rsid w:val="00AE0584"/>
    <w:rsid w:val="00B06E4B"/>
    <w:rsid w:val="00B57039"/>
    <w:rsid w:val="00B72FEC"/>
    <w:rsid w:val="00B82A32"/>
    <w:rsid w:val="00B82D79"/>
    <w:rsid w:val="00B91ADB"/>
    <w:rsid w:val="00BB33A4"/>
    <w:rsid w:val="00BE2E13"/>
    <w:rsid w:val="00BE78BB"/>
    <w:rsid w:val="00C067D4"/>
    <w:rsid w:val="00C33F9B"/>
    <w:rsid w:val="00C33FFD"/>
    <w:rsid w:val="00C42233"/>
    <w:rsid w:val="00C52F2B"/>
    <w:rsid w:val="00C53745"/>
    <w:rsid w:val="00C56658"/>
    <w:rsid w:val="00C66D8E"/>
    <w:rsid w:val="00C90211"/>
    <w:rsid w:val="00CA183D"/>
    <w:rsid w:val="00CA45BD"/>
    <w:rsid w:val="00CB1681"/>
    <w:rsid w:val="00CB4614"/>
    <w:rsid w:val="00CB58F8"/>
    <w:rsid w:val="00CB6437"/>
    <w:rsid w:val="00CB67D0"/>
    <w:rsid w:val="00CB7EFB"/>
    <w:rsid w:val="00CC08E2"/>
    <w:rsid w:val="00CC1889"/>
    <w:rsid w:val="00CC78A3"/>
    <w:rsid w:val="00CD36EB"/>
    <w:rsid w:val="00CF1D3F"/>
    <w:rsid w:val="00CF5F9B"/>
    <w:rsid w:val="00CF6386"/>
    <w:rsid w:val="00D167E7"/>
    <w:rsid w:val="00D20CC0"/>
    <w:rsid w:val="00D31460"/>
    <w:rsid w:val="00D363E0"/>
    <w:rsid w:val="00D44D06"/>
    <w:rsid w:val="00D45E59"/>
    <w:rsid w:val="00D63D03"/>
    <w:rsid w:val="00D81B8F"/>
    <w:rsid w:val="00DB2BA9"/>
    <w:rsid w:val="00DC05EF"/>
    <w:rsid w:val="00DC481A"/>
    <w:rsid w:val="00DD2A23"/>
    <w:rsid w:val="00DD5C75"/>
    <w:rsid w:val="00DE7D05"/>
    <w:rsid w:val="00E00B5D"/>
    <w:rsid w:val="00E07424"/>
    <w:rsid w:val="00E11986"/>
    <w:rsid w:val="00E15321"/>
    <w:rsid w:val="00E24D0A"/>
    <w:rsid w:val="00E47435"/>
    <w:rsid w:val="00E53DB9"/>
    <w:rsid w:val="00E6222E"/>
    <w:rsid w:val="00E62D89"/>
    <w:rsid w:val="00E74651"/>
    <w:rsid w:val="00E853CF"/>
    <w:rsid w:val="00E87BAC"/>
    <w:rsid w:val="00E957D5"/>
    <w:rsid w:val="00EA724C"/>
    <w:rsid w:val="00EB4198"/>
    <w:rsid w:val="00EB7285"/>
    <w:rsid w:val="00EC0A49"/>
    <w:rsid w:val="00ED7C83"/>
    <w:rsid w:val="00F11CC3"/>
    <w:rsid w:val="00F12EC6"/>
    <w:rsid w:val="00F17482"/>
    <w:rsid w:val="00F234F2"/>
    <w:rsid w:val="00F34FEE"/>
    <w:rsid w:val="00F614B2"/>
    <w:rsid w:val="00F716AE"/>
    <w:rsid w:val="00F90DEC"/>
    <w:rsid w:val="00FA2B22"/>
    <w:rsid w:val="00FA31B4"/>
    <w:rsid w:val="00FA784A"/>
    <w:rsid w:val="00FB1D73"/>
    <w:rsid w:val="00FB4AA0"/>
    <w:rsid w:val="00FB7EBB"/>
    <w:rsid w:val="00FC343A"/>
    <w:rsid w:val="00FC61E4"/>
    <w:rsid w:val="00FC6E12"/>
    <w:rsid w:val="00FD069B"/>
    <w:rsid w:val="00FD2B1D"/>
    <w:rsid w:val="00FD43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9F7CF"/>
  <w15:chartTrackingRefBased/>
  <w15:docId w15:val="{2D082B9D-A266-5D4C-91D8-A510DA9D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FC"/>
    <w:pPr>
      <w:spacing w:line="28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6B19F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6B19F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6B19F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6B19F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6B19F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6B19FC"/>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6B19FC"/>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6B19FC"/>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9356F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B19F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B19F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6B19FC"/>
    <w:rPr>
      <w:rFonts w:ascii="Palatino Linotype" w:hAnsi="Palatino Linotype"/>
      <w:noProof/>
      <w:color w:val="000000"/>
      <w:szCs w:val="18"/>
    </w:rPr>
  </w:style>
  <w:style w:type="paragraph" w:styleId="Header">
    <w:name w:val="header"/>
    <w:basedOn w:val="Normal"/>
    <w:link w:val="HeaderChar"/>
    <w:uiPriority w:val="99"/>
    <w:rsid w:val="006B19F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6B19FC"/>
    <w:rPr>
      <w:rFonts w:ascii="Palatino Linotype" w:hAnsi="Palatino Linotype"/>
      <w:noProof/>
      <w:color w:val="000000"/>
      <w:szCs w:val="18"/>
    </w:rPr>
  </w:style>
  <w:style w:type="paragraph" w:customStyle="1" w:styleId="MDPI32textnoindent">
    <w:name w:val="MDPI_3.2_text_no_indent"/>
    <w:basedOn w:val="MDPI31text"/>
    <w:qFormat/>
    <w:rsid w:val="006B19FC"/>
    <w:pPr>
      <w:ind w:firstLine="0"/>
    </w:pPr>
  </w:style>
  <w:style w:type="paragraph" w:customStyle="1" w:styleId="MDPI31text">
    <w:name w:val="MDPI_3.1_text"/>
    <w:qFormat/>
    <w:rsid w:val="00051924"/>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6B19FC"/>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6B19FC"/>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6B19FC"/>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6BA0"/>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66BA0"/>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6B19FC"/>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6B19FC"/>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6B19FC"/>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2F2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6B19FC"/>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6B19FC"/>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6B19F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6B19FC"/>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6B19FC"/>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6B19FC"/>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B06E4B"/>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6B19FC"/>
    <w:rPr>
      <w:rFonts w:cs="Tahoma"/>
      <w:szCs w:val="18"/>
    </w:rPr>
  </w:style>
  <w:style w:type="character" w:customStyle="1" w:styleId="BalloonTextChar">
    <w:name w:val="Balloon Text Char"/>
    <w:link w:val="BalloonText"/>
    <w:uiPriority w:val="99"/>
    <w:rsid w:val="006B19FC"/>
    <w:rPr>
      <w:rFonts w:ascii="Palatino Linotype" w:hAnsi="Palatino Linotype" w:cs="Tahoma"/>
      <w:noProof/>
      <w:color w:val="000000"/>
      <w:szCs w:val="18"/>
    </w:rPr>
  </w:style>
  <w:style w:type="character" w:styleId="LineNumber">
    <w:name w:val="line number"/>
    <w:uiPriority w:val="99"/>
    <w:rsid w:val="0071362A"/>
    <w:rPr>
      <w:rFonts w:ascii="Palatino Linotype" w:hAnsi="Palatino Linotype"/>
      <w:sz w:val="16"/>
    </w:rPr>
  </w:style>
  <w:style w:type="table" w:customStyle="1" w:styleId="MDPI41threelinetable">
    <w:name w:val="MDPI_4.1_three_line_table"/>
    <w:basedOn w:val="TableNormal"/>
    <w:uiPriority w:val="99"/>
    <w:rsid w:val="006B19FC"/>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6B19FC"/>
    <w:rPr>
      <w:color w:val="0000FF"/>
      <w:u w:val="single"/>
    </w:rPr>
  </w:style>
  <w:style w:type="character" w:styleId="UnresolvedMention">
    <w:name w:val="Unresolved Mention"/>
    <w:uiPriority w:val="99"/>
    <w:semiHidden/>
    <w:unhideWhenUsed/>
    <w:rsid w:val="00CC08E2"/>
    <w:rPr>
      <w:color w:val="605E5C"/>
      <w:shd w:val="clear" w:color="auto" w:fill="E1DFDD"/>
    </w:rPr>
  </w:style>
  <w:style w:type="table" w:styleId="PlainTable4">
    <w:name w:val="Plain Table 4"/>
    <w:basedOn w:val="TableNormal"/>
    <w:uiPriority w:val="44"/>
    <w:rsid w:val="00522BF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6B19FC"/>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6B19FC"/>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6B19FC"/>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6B19FC"/>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6B19FC"/>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6B19FC"/>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D1314"/>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6B19FC"/>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6B19FC"/>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0F4C15"/>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6B19FC"/>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6B19FC"/>
  </w:style>
  <w:style w:type="paragraph" w:styleId="Bibliography">
    <w:name w:val="Bibliography"/>
    <w:basedOn w:val="Normal"/>
    <w:next w:val="Normal"/>
    <w:uiPriority w:val="37"/>
    <w:semiHidden/>
    <w:unhideWhenUsed/>
    <w:rsid w:val="006B19FC"/>
  </w:style>
  <w:style w:type="paragraph" w:styleId="BodyText">
    <w:name w:val="Body Text"/>
    <w:link w:val="BodyTextChar"/>
    <w:rsid w:val="006B19F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6B19FC"/>
    <w:rPr>
      <w:rFonts w:ascii="Palatino Linotype" w:hAnsi="Palatino Linotype"/>
      <w:color w:val="000000"/>
      <w:sz w:val="24"/>
      <w:lang w:eastAsia="de-DE"/>
    </w:rPr>
  </w:style>
  <w:style w:type="character" w:styleId="CommentReference">
    <w:name w:val="annotation reference"/>
    <w:uiPriority w:val="99"/>
    <w:rsid w:val="006B19FC"/>
    <w:rPr>
      <w:sz w:val="21"/>
      <w:szCs w:val="21"/>
    </w:rPr>
  </w:style>
  <w:style w:type="paragraph" w:styleId="CommentText">
    <w:name w:val="annotation text"/>
    <w:basedOn w:val="Normal"/>
    <w:link w:val="CommentTextChar"/>
    <w:rsid w:val="006B19FC"/>
  </w:style>
  <w:style w:type="character" w:customStyle="1" w:styleId="CommentTextChar">
    <w:name w:val="Comment Text Char"/>
    <w:link w:val="CommentText"/>
    <w:rsid w:val="006B19FC"/>
    <w:rPr>
      <w:rFonts w:ascii="Palatino Linotype" w:hAnsi="Palatino Linotype"/>
      <w:noProof/>
      <w:color w:val="000000"/>
    </w:rPr>
  </w:style>
  <w:style w:type="paragraph" w:styleId="CommentSubject">
    <w:name w:val="annotation subject"/>
    <w:basedOn w:val="CommentText"/>
    <w:next w:val="CommentText"/>
    <w:link w:val="CommentSubjectChar"/>
    <w:rsid w:val="006B19FC"/>
    <w:rPr>
      <w:b/>
      <w:bCs/>
    </w:rPr>
  </w:style>
  <w:style w:type="character" w:customStyle="1" w:styleId="CommentSubjectChar">
    <w:name w:val="Comment Subject Char"/>
    <w:link w:val="CommentSubject"/>
    <w:rsid w:val="006B19FC"/>
    <w:rPr>
      <w:rFonts w:ascii="Palatino Linotype" w:hAnsi="Palatino Linotype"/>
      <w:b/>
      <w:bCs/>
      <w:noProof/>
      <w:color w:val="000000"/>
    </w:rPr>
  </w:style>
  <w:style w:type="character" w:styleId="EndnoteReference">
    <w:name w:val="endnote reference"/>
    <w:rsid w:val="006B19FC"/>
    <w:rPr>
      <w:vertAlign w:val="superscript"/>
    </w:rPr>
  </w:style>
  <w:style w:type="paragraph" w:styleId="EndnoteText">
    <w:name w:val="endnote text"/>
    <w:basedOn w:val="Normal"/>
    <w:link w:val="EndnoteTextChar"/>
    <w:semiHidden/>
    <w:unhideWhenUsed/>
    <w:rsid w:val="006B19FC"/>
    <w:pPr>
      <w:spacing w:line="240" w:lineRule="auto"/>
    </w:pPr>
  </w:style>
  <w:style w:type="character" w:customStyle="1" w:styleId="EndnoteTextChar">
    <w:name w:val="Endnote Text Char"/>
    <w:link w:val="EndnoteText"/>
    <w:semiHidden/>
    <w:rsid w:val="006B19FC"/>
    <w:rPr>
      <w:rFonts w:ascii="Palatino Linotype" w:hAnsi="Palatino Linotype"/>
      <w:noProof/>
      <w:color w:val="000000"/>
    </w:rPr>
  </w:style>
  <w:style w:type="character" w:styleId="FollowedHyperlink">
    <w:name w:val="FollowedHyperlink"/>
    <w:rsid w:val="006B19FC"/>
    <w:rPr>
      <w:color w:val="954F72"/>
      <w:u w:val="single"/>
    </w:rPr>
  </w:style>
  <w:style w:type="paragraph" w:styleId="FootnoteText">
    <w:name w:val="footnote text"/>
    <w:basedOn w:val="Normal"/>
    <w:link w:val="FootnoteTextChar"/>
    <w:semiHidden/>
    <w:unhideWhenUsed/>
    <w:rsid w:val="006B19FC"/>
    <w:pPr>
      <w:spacing w:line="240" w:lineRule="auto"/>
    </w:pPr>
  </w:style>
  <w:style w:type="character" w:customStyle="1" w:styleId="FootnoteTextChar">
    <w:name w:val="Footnote Text Char"/>
    <w:link w:val="FootnoteText"/>
    <w:semiHidden/>
    <w:rsid w:val="006B19FC"/>
    <w:rPr>
      <w:rFonts w:ascii="Palatino Linotype" w:hAnsi="Palatino Linotype"/>
      <w:noProof/>
      <w:color w:val="000000"/>
    </w:rPr>
  </w:style>
  <w:style w:type="paragraph" w:styleId="NormalWeb">
    <w:name w:val="Normal (Web)"/>
    <w:basedOn w:val="Normal"/>
    <w:uiPriority w:val="99"/>
    <w:rsid w:val="006B19FC"/>
    <w:rPr>
      <w:szCs w:val="24"/>
    </w:rPr>
  </w:style>
  <w:style w:type="paragraph" w:customStyle="1" w:styleId="MsoFootnoteText0">
    <w:name w:val="MsoFootnoteText"/>
    <w:basedOn w:val="NormalWeb"/>
    <w:qFormat/>
    <w:rsid w:val="006B19FC"/>
    <w:rPr>
      <w:rFonts w:ascii="Times New Roman" w:hAnsi="Times New Roman"/>
    </w:rPr>
  </w:style>
  <w:style w:type="character" w:styleId="PageNumber">
    <w:name w:val="page number"/>
    <w:rsid w:val="006B19FC"/>
  </w:style>
  <w:style w:type="character" w:styleId="PlaceholderText">
    <w:name w:val="Placeholder Text"/>
    <w:uiPriority w:val="99"/>
    <w:semiHidden/>
    <w:rsid w:val="006B19FC"/>
    <w:rPr>
      <w:color w:val="808080"/>
    </w:rPr>
  </w:style>
  <w:style w:type="paragraph" w:customStyle="1" w:styleId="MDPI71footnotes">
    <w:name w:val="MDPI_7.1_footnotes"/>
    <w:qFormat/>
    <w:rsid w:val="00C067D4"/>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CB1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6"/>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g.mdpi.org/data/contributor-role-instruction.pdf"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6fbf8b3bf5e03dc/MLA%20Work/Literature/geosciences-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geosciences-template-1.dot</Template>
  <TotalTime>103</TotalTime>
  <Pages>11</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Matthew Allen</cp:lastModifiedBy>
  <cp:revision>1</cp:revision>
  <dcterms:created xsi:type="dcterms:W3CDTF">2025-08-06T13:00:00Z</dcterms:created>
  <dcterms:modified xsi:type="dcterms:W3CDTF">2025-08-06T14:51:00Z</dcterms:modified>
</cp:coreProperties>
</file>